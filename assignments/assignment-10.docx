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19" w:rsidRDefault="00EA5DC5">
      <w:pPr>
        <w:rPr>
          <w:rFonts w:ascii="Fira Code Retina" w:hAnsi="Fira Code Retina"/>
          <w:sz w:val="24"/>
        </w:rPr>
      </w:pPr>
      <w:r w:rsidRPr="00EA5DC5">
        <w:rPr>
          <w:rFonts w:ascii="Fira Code Retina" w:hAnsi="Fira Code Retina"/>
          <w:sz w:val="24"/>
        </w:rPr>
        <w:t>Q. W.A.P</w:t>
      </w:r>
      <w:r>
        <w:rPr>
          <w:rFonts w:ascii="Fira Code Retina" w:hAnsi="Fira Code Retina"/>
          <w:sz w:val="24"/>
        </w:rPr>
        <w:t>. to demonstrate picture box control and methods.</w:t>
      </w:r>
    </w:p>
    <w:p w:rsidR="00EA5DC5" w:rsidRPr="00EA5DC5" w:rsidRDefault="00EA5DC5" w:rsidP="00EA5DC5">
      <w:pPr>
        <w:pStyle w:val="ListParagraph"/>
        <w:numPr>
          <w:ilvl w:val="0"/>
          <w:numId w:val="1"/>
        </w:numPr>
        <w:rPr>
          <w:rFonts w:ascii="Fira Code Light" w:hAnsi="Fira Code Light"/>
        </w:rPr>
      </w:pPr>
      <w:r w:rsidRPr="00EA5DC5">
        <w:rPr>
          <w:rFonts w:ascii="Fira Code Retina" w:hAnsi="Fira Code Retina"/>
          <w:sz w:val="24"/>
        </w:rPr>
        <w:t>Code: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>Public Class Form1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Private Sub Form1_</w:t>
      </w:r>
      <w:proofErr w:type="gramStart"/>
      <w:r w:rsidRPr="00EA5DC5">
        <w:rPr>
          <w:rFonts w:ascii="Fira Code Light" w:hAnsi="Fira Code Light"/>
        </w:rPr>
        <w:t>Load(</w:t>
      </w:r>
      <w:proofErr w:type="spellStart"/>
      <w:proofErr w:type="gramEnd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sender As </w:t>
      </w:r>
      <w:proofErr w:type="spellStart"/>
      <w:r w:rsidRPr="00EA5DC5">
        <w:rPr>
          <w:rFonts w:ascii="Fira Code Light" w:hAnsi="Fira Code Light"/>
        </w:rPr>
        <w:t>System.Object</w:t>
      </w:r>
      <w:proofErr w:type="spellEnd"/>
      <w:r w:rsidRPr="00EA5DC5">
        <w:rPr>
          <w:rFonts w:ascii="Fira Code Light" w:hAnsi="Fira Code Light"/>
        </w:rPr>
        <w:t xml:space="preserve">, </w:t>
      </w:r>
      <w:proofErr w:type="spellStart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e As </w:t>
      </w:r>
      <w:proofErr w:type="spellStart"/>
      <w:r w:rsidRPr="00EA5DC5">
        <w:rPr>
          <w:rFonts w:ascii="Fira Code Light" w:hAnsi="Fira Code Light"/>
        </w:rPr>
        <w:t>System.EventArgs</w:t>
      </w:r>
      <w:proofErr w:type="spellEnd"/>
      <w:r w:rsidRPr="00EA5DC5">
        <w:rPr>
          <w:rFonts w:ascii="Fira Code Light" w:hAnsi="Fira Code Light"/>
        </w:rPr>
        <w:t xml:space="preserve">) Handles </w:t>
      </w:r>
      <w:proofErr w:type="spellStart"/>
      <w:r w:rsidRPr="00EA5DC5">
        <w:rPr>
          <w:rFonts w:ascii="Fira Code Light" w:hAnsi="Fira Code Light"/>
        </w:rPr>
        <w:t>MyBase.Load</w:t>
      </w:r>
      <w:proofErr w:type="spellEnd"/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    PictureBox1.Image = </w:t>
      </w:r>
      <w:proofErr w:type="spellStart"/>
      <w:proofErr w:type="gramStart"/>
      <w:r w:rsidRPr="00EA5DC5">
        <w:rPr>
          <w:rFonts w:ascii="Fira Code Light" w:hAnsi="Fira Code Light"/>
        </w:rPr>
        <w:t>Image.FromFile</w:t>
      </w:r>
      <w:proofErr w:type="spellEnd"/>
      <w:r w:rsidRPr="00EA5DC5">
        <w:rPr>
          <w:rFonts w:ascii="Fira Code Light" w:hAnsi="Fira Code Light"/>
        </w:rPr>
        <w:t>(</w:t>
      </w:r>
      <w:proofErr w:type="gramEnd"/>
      <w:r w:rsidRPr="00EA5DC5">
        <w:rPr>
          <w:rFonts w:ascii="Fira Code Light" w:hAnsi="Fira Code Light"/>
        </w:rPr>
        <w:t>"C:\Users\Ashish\Desktop\HTML PROJECT\RUPH SITE PROJECTS\Some\</w:t>
      </w:r>
      <w:proofErr w:type="spellStart"/>
      <w:r w:rsidRPr="00EA5DC5">
        <w:rPr>
          <w:rFonts w:ascii="Fira Code Light" w:hAnsi="Fira Code Light"/>
        </w:rPr>
        <w:t>img</w:t>
      </w:r>
      <w:proofErr w:type="spellEnd"/>
      <w:r w:rsidRPr="00EA5DC5">
        <w:rPr>
          <w:rFonts w:ascii="Fira Code Light" w:hAnsi="Fira Code Light"/>
        </w:rPr>
        <w:t>\download (2).jpg")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End Sub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Private Sub RadioButton4_</w:t>
      </w:r>
      <w:proofErr w:type="gramStart"/>
      <w:r w:rsidRPr="00EA5DC5">
        <w:rPr>
          <w:rFonts w:ascii="Fira Code Light" w:hAnsi="Fira Code Light"/>
        </w:rPr>
        <w:t>CheckedChanged(</w:t>
      </w:r>
      <w:proofErr w:type="spellStart"/>
      <w:proofErr w:type="gramEnd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sender As </w:t>
      </w:r>
      <w:proofErr w:type="spellStart"/>
      <w:r w:rsidRPr="00EA5DC5">
        <w:rPr>
          <w:rFonts w:ascii="Fira Code Light" w:hAnsi="Fira Code Light"/>
        </w:rPr>
        <w:t>System.Object</w:t>
      </w:r>
      <w:proofErr w:type="spellEnd"/>
      <w:r w:rsidRPr="00EA5DC5">
        <w:rPr>
          <w:rFonts w:ascii="Fira Code Light" w:hAnsi="Fira Code Light"/>
        </w:rPr>
        <w:t xml:space="preserve">, </w:t>
      </w:r>
      <w:proofErr w:type="spellStart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e As </w:t>
      </w:r>
      <w:proofErr w:type="spellStart"/>
      <w:r w:rsidRPr="00EA5DC5">
        <w:rPr>
          <w:rFonts w:ascii="Fira Code Light" w:hAnsi="Fira Code Light"/>
        </w:rPr>
        <w:t>System.EventArgs</w:t>
      </w:r>
      <w:proofErr w:type="spellEnd"/>
      <w:r w:rsidRPr="00EA5DC5">
        <w:rPr>
          <w:rFonts w:ascii="Fira Code Light" w:hAnsi="Fira Code Light"/>
        </w:rPr>
        <w:t>) Handles RadioButton4.CheckedChanged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    If RadioButton4.Checked Then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        PictureBox1.Image = </w:t>
      </w:r>
      <w:proofErr w:type="spellStart"/>
      <w:proofErr w:type="gramStart"/>
      <w:r w:rsidRPr="00EA5DC5">
        <w:rPr>
          <w:rFonts w:ascii="Fira Code Light" w:hAnsi="Fira Code Light"/>
        </w:rPr>
        <w:t>Image.FromFile</w:t>
      </w:r>
      <w:proofErr w:type="spellEnd"/>
      <w:r w:rsidRPr="00EA5DC5">
        <w:rPr>
          <w:rFonts w:ascii="Fira Code Light" w:hAnsi="Fira Code Light"/>
        </w:rPr>
        <w:t>(</w:t>
      </w:r>
      <w:proofErr w:type="gramEnd"/>
      <w:r w:rsidRPr="00EA5DC5">
        <w:rPr>
          <w:rFonts w:ascii="Fira Code Light" w:hAnsi="Fira Code Light"/>
        </w:rPr>
        <w:t>"C:\Users\Ashish\Desktop\HTML PROJECT\RUPH SITE PROJECTS\Some\</w:t>
      </w:r>
      <w:proofErr w:type="spellStart"/>
      <w:r w:rsidRPr="00EA5DC5">
        <w:rPr>
          <w:rFonts w:ascii="Fira Code Light" w:hAnsi="Fira Code Light"/>
        </w:rPr>
        <w:t>img</w:t>
      </w:r>
      <w:proofErr w:type="spellEnd"/>
      <w:r w:rsidRPr="00EA5DC5">
        <w:rPr>
          <w:rFonts w:ascii="Fira Code Light" w:hAnsi="Fira Code Light"/>
        </w:rPr>
        <w:t>\download.jpg")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    End If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End Sub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Private Sub RadioButton3_</w:t>
      </w:r>
      <w:proofErr w:type="gramStart"/>
      <w:r w:rsidRPr="00EA5DC5">
        <w:rPr>
          <w:rFonts w:ascii="Fira Code Light" w:hAnsi="Fira Code Light"/>
        </w:rPr>
        <w:t>CheckedChanged(</w:t>
      </w:r>
      <w:proofErr w:type="spellStart"/>
      <w:proofErr w:type="gramEnd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sender As </w:t>
      </w:r>
      <w:proofErr w:type="spellStart"/>
      <w:r w:rsidRPr="00EA5DC5">
        <w:rPr>
          <w:rFonts w:ascii="Fira Code Light" w:hAnsi="Fira Code Light"/>
        </w:rPr>
        <w:t>System.Object</w:t>
      </w:r>
      <w:proofErr w:type="spellEnd"/>
      <w:r w:rsidRPr="00EA5DC5">
        <w:rPr>
          <w:rFonts w:ascii="Fira Code Light" w:hAnsi="Fira Code Light"/>
        </w:rPr>
        <w:t xml:space="preserve">, </w:t>
      </w:r>
      <w:proofErr w:type="spellStart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e As </w:t>
      </w:r>
      <w:proofErr w:type="spellStart"/>
      <w:r w:rsidRPr="00EA5DC5">
        <w:rPr>
          <w:rFonts w:ascii="Fira Code Light" w:hAnsi="Fira Code Light"/>
        </w:rPr>
        <w:t>System.EventArgs</w:t>
      </w:r>
      <w:proofErr w:type="spellEnd"/>
      <w:r w:rsidRPr="00EA5DC5">
        <w:rPr>
          <w:rFonts w:ascii="Fira Code Light" w:hAnsi="Fira Code Light"/>
        </w:rPr>
        <w:t>) Handles RadioButton3.CheckedChanged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    If RadioButton3.Checked Then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        PictureBox1.Image = </w:t>
      </w:r>
      <w:proofErr w:type="spellStart"/>
      <w:proofErr w:type="gramStart"/>
      <w:r w:rsidRPr="00EA5DC5">
        <w:rPr>
          <w:rFonts w:ascii="Fira Code Light" w:hAnsi="Fira Code Light"/>
        </w:rPr>
        <w:t>Image.FromFile</w:t>
      </w:r>
      <w:proofErr w:type="spellEnd"/>
      <w:r w:rsidRPr="00EA5DC5">
        <w:rPr>
          <w:rFonts w:ascii="Fira Code Light" w:hAnsi="Fira Code Light"/>
        </w:rPr>
        <w:t>(</w:t>
      </w:r>
      <w:proofErr w:type="gramEnd"/>
      <w:r w:rsidRPr="00EA5DC5">
        <w:rPr>
          <w:rFonts w:ascii="Fira Code Light" w:hAnsi="Fira Code Light"/>
        </w:rPr>
        <w:t>"C:\Users\Ashish\Desktop\HTML PROJECT\RUPH SITE PROJECTS\Some\</w:t>
      </w:r>
      <w:proofErr w:type="spellStart"/>
      <w:r w:rsidRPr="00EA5DC5">
        <w:rPr>
          <w:rFonts w:ascii="Fira Code Light" w:hAnsi="Fira Code Light"/>
        </w:rPr>
        <w:t>img</w:t>
      </w:r>
      <w:proofErr w:type="spellEnd"/>
      <w:r w:rsidRPr="00EA5DC5">
        <w:rPr>
          <w:rFonts w:ascii="Fira Code Light" w:hAnsi="Fira Code Light"/>
        </w:rPr>
        <w:t>\download (8).jpg")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    End If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End Sub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Private Sub RadioButton2_</w:t>
      </w:r>
      <w:proofErr w:type="gramStart"/>
      <w:r w:rsidRPr="00EA5DC5">
        <w:rPr>
          <w:rFonts w:ascii="Fira Code Light" w:hAnsi="Fira Code Light"/>
        </w:rPr>
        <w:t>CheckedChanged(</w:t>
      </w:r>
      <w:proofErr w:type="spellStart"/>
      <w:proofErr w:type="gramEnd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sender As </w:t>
      </w:r>
      <w:proofErr w:type="spellStart"/>
      <w:r w:rsidRPr="00EA5DC5">
        <w:rPr>
          <w:rFonts w:ascii="Fira Code Light" w:hAnsi="Fira Code Light"/>
        </w:rPr>
        <w:t>System.Object</w:t>
      </w:r>
      <w:proofErr w:type="spellEnd"/>
      <w:r w:rsidRPr="00EA5DC5">
        <w:rPr>
          <w:rFonts w:ascii="Fira Code Light" w:hAnsi="Fira Code Light"/>
        </w:rPr>
        <w:t xml:space="preserve">, </w:t>
      </w:r>
      <w:proofErr w:type="spellStart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e As </w:t>
      </w:r>
      <w:proofErr w:type="spellStart"/>
      <w:r w:rsidRPr="00EA5DC5">
        <w:rPr>
          <w:rFonts w:ascii="Fira Code Light" w:hAnsi="Fira Code Light"/>
        </w:rPr>
        <w:t>System.EventArgs</w:t>
      </w:r>
      <w:proofErr w:type="spellEnd"/>
      <w:r w:rsidRPr="00EA5DC5">
        <w:rPr>
          <w:rFonts w:ascii="Fira Code Light" w:hAnsi="Fira Code Light"/>
        </w:rPr>
        <w:t>) Handles RadioButton2.CheckedChanged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    If RadioButton2.Checked Then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lastRenderedPageBreak/>
        <w:t xml:space="preserve">            PictureBox1.Image = </w:t>
      </w:r>
      <w:proofErr w:type="spellStart"/>
      <w:proofErr w:type="gramStart"/>
      <w:r w:rsidRPr="00EA5DC5">
        <w:rPr>
          <w:rFonts w:ascii="Fira Code Light" w:hAnsi="Fira Code Light"/>
        </w:rPr>
        <w:t>Image.FromFile</w:t>
      </w:r>
      <w:proofErr w:type="spellEnd"/>
      <w:r w:rsidRPr="00EA5DC5">
        <w:rPr>
          <w:rFonts w:ascii="Fira Code Light" w:hAnsi="Fira Code Light"/>
        </w:rPr>
        <w:t>(</w:t>
      </w:r>
      <w:proofErr w:type="gramEnd"/>
      <w:r w:rsidRPr="00EA5DC5">
        <w:rPr>
          <w:rFonts w:ascii="Fira Code Light" w:hAnsi="Fira Code Light"/>
        </w:rPr>
        <w:t>"C:\Users\Ashish\Desktop\HTML PROJECT\RUPH SITE PROJECTS\Some\</w:t>
      </w:r>
      <w:proofErr w:type="spellStart"/>
      <w:r w:rsidRPr="00EA5DC5">
        <w:rPr>
          <w:rFonts w:ascii="Fira Code Light" w:hAnsi="Fira Code Light"/>
        </w:rPr>
        <w:t>img</w:t>
      </w:r>
      <w:proofErr w:type="spellEnd"/>
      <w:r w:rsidRPr="00EA5DC5">
        <w:rPr>
          <w:rFonts w:ascii="Fira Code Light" w:hAnsi="Fira Code Light"/>
        </w:rPr>
        <w:t>\download (3).jpg")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    End If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End Sub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Private Sub RadioButton1_</w:t>
      </w:r>
      <w:proofErr w:type="gramStart"/>
      <w:r w:rsidRPr="00EA5DC5">
        <w:rPr>
          <w:rFonts w:ascii="Fira Code Light" w:hAnsi="Fira Code Light"/>
        </w:rPr>
        <w:t>CheckedChanged(</w:t>
      </w:r>
      <w:proofErr w:type="spellStart"/>
      <w:proofErr w:type="gramEnd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sender As </w:t>
      </w:r>
      <w:proofErr w:type="spellStart"/>
      <w:r w:rsidRPr="00EA5DC5">
        <w:rPr>
          <w:rFonts w:ascii="Fira Code Light" w:hAnsi="Fira Code Light"/>
        </w:rPr>
        <w:t>System.Object</w:t>
      </w:r>
      <w:proofErr w:type="spellEnd"/>
      <w:r w:rsidRPr="00EA5DC5">
        <w:rPr>
          <w:rFonts w:ascii="Fira Code Light" w:hAnsi="Fira Code Light"/>
        </w:rPr>
        <w:t xml:space="preserve">, </w:t>
      </w:r>
      <w:proofErr w:type="spellStart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e As </w:t>
      </w:r>
      <w:proofErr w:type="spellStart"/>
      <w:r w:rsidRPr="00EA5DC5">
        <w:rPr>
          <w:rFonts w:ascii="Fira Code Light" w:hAnsi="Fira Code Light"/>
        </w:rPr>
        <w:t>System.EventArgs</w:t>
      </w:r>
      <w:proofErr w:type="spellEnd"/>
      <w:r w:rsidRPr="00EA5DC5">
        <w:rPr>
          <w:rFonts w:ascii="Fira Code Light" w:hAnsi="Fira Code Light"/>
        </w:rPr>
        <w:t>) Handles RadioButton1.CheckedChanged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    If RadioButton1.Checked Then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        PictureBox1.Image = </w:t>
      </w:r>
      <w:proofErr w:type="spellStart"/>
      <w:proofErr w:type="gramStart"/>
      <w:r w:rsidRPr="00EA5DC5">
        <w:rPr>
          <w:rFonts w:ascii="Fira Code Light" w:hAnsi="Fira Code Light"/>
        </w:rPr>
        <w:t>Image.FromFile</w:t>
      </w:r>
      <w:proofErr w:type="spellEnd"/>
      <w:r w:rsidRPr="00EA5DC5">
        <w:rPr>
          <w:rFonts w:ascii="Fira Code Light" w:hAnsi="Fira Code Light"/>
        </w:rPr>
        <w:t>(</w:t>
      </w:r>
      <w:proofErr w:type="gramEnd"/>
      <w:r w:rsidRPr="00EA5DC5">
        <w:rPr>
          <w:rFonts w:ascii="Fira Code Light" w:hAnsi="Fira Code Light"/>
        </w:rPr>
        <w:t>"C:\Users\Ashish\Desktop\HTML PROJECT\RUPH SITE PROJECTS\Some\</w:t>
      </w:r>
      <w:proofErr w:type="spellStart"/>
      <w:r w:rsidRPr="00EA5DC5">
        <w:rPr>
          <w:rFonts w:ascii="Fira Code Light" w:hAnsi="Fira Code Light"/>
        </w:rPr>
        <w:t>img</w:t>
      </w:r>
      <w:proofErr w:type="spellEnd"/>
      <w:r w:rsidRPr="00EA5DC5">
        <w:rPr>
          <w:rFonts w:ascii="Fira Code Light" w:hAnsi="Fira Code Light"/>
        </w:rPr>
        <w:t>\download (2).jpg")</w:t>
      </w:r>
    </w:p>
    <w:p w:rsid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    End If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End Sub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Private Sub RadioButton5_</w:t>
      </w:r>
      <w:proofErr w:type="gramStart"/>
      <w:r w:rsidRPr="00EA5DC5">
        <w:rPr>
          <w:rFonts w:ascii="Fira Code Light" w:hAnsi="Fira Code Light"/>
        </w:rPr>
        <w:t>CheckedChanged(</w:t>
      </w:r>
      <w:proofErr w:type="spellStart"/>
      <w:proofErr w:type="gramEnd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sender As </w:t>
      </w:r>
      <w:proofErr w:type="spellStart"/>
      <w:r w:rsidRPr="00EA5DC5">
        <w:rPr>
          <w:rFonts w:ascii="Fira Code Light" w:hAnsi="Fira Code Light"/>
        </w:rPr>
        <w:t>System.Object</w:t>
      </w:r>
      <w:proofErr w:type="spellEnd"/>
      <w:r w:rsidRPr="00EA5DC5">
        <w:rPr>
          <w:rFonts w:ascii="Fira Code Light" w:hAnsi="Fira Code Light"/>
        </w:rPr>
        <w:t xml:space="preserve">, </w:t>
      </w:r>
      <w:proofErr w:type="spellStart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e As </w:t>
      </w:r>
      <w:proofErr w:type="spellStart"/>
      <w:r w:rsidRPr="00EA5DC5">
        <w:rPr>
          <w:rFonts w:ascii="Fira Code Light" w:hAnsi="Fira Code Light"/>
        </w:rPr>
        <w:t>System.EventArgs</w:t>
      </w:r>
      <w:proofErr w:type="spellEnd"/>
      <w:r w:rsidRPr="00EA5DC5">
        <w:rPr>
          <w:rFonts w:ascii="Fira Code Light" w:hAnsi="Fira Code Light"/>
        </w:rPr>
        <w:t>) Handles RadioButton5.CheckedChanged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    PictureBox1.SizeMode = </w:t>
      </w:r>
      <w:proofErr w:type="spellStart"/>
      <w:r w:rsidRPr="00EA5DC5">
        <w:rPr>
          <w:rFonts w:ascii="Fira Code Light" w:hAnsi="Fira Code Light"/>
        </w:rPr>
        <w:t>PictureBoxSizeMode.Zoom</w:t>
      </w:r>
      <w:proofErr w:type="spellEnd"/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End Sub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Private Sub RadioButton6_</w:t>
      </w:r>
      <w:proofErr w:type="gramStart"/>
      <w:r w:rsidRPr="00EA5DC5">
        <w:rPr>
          <w:rFonts w:ascii="Fira Code Light" w:hAnsi="Fira Code Light"/>
        </w:rPr>
        <w:t>CheckedChanged(</w:t>
      </w:r>
      <w:proofErr w:type="spellStart"/>
      <w:proofErr w:type="gramEnd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sender As </w:t>
      </w:r>
      <w:proofErr w:type="spellStart"/>
      <w:r w:rsidRPr="00EA5DC5">
        <w:rPr>
          <w:rFonts w:ascii="Fira Code Light" w:hAnsi="Fira Code Light"/>
        </w:rPr>
        <w:t>System.Object</w:t>
      </w:r>
      <w:proofErr w:type="spellEnd"/>
      <w:r w:rsidRPr="00EA5DC5">
        <w:rPr>
          <w:rFonts w:ascii="Fira Code Light" w:hAnsi="Fira Code Light"/>
        </w:rPr>
        <w:t xml:space="preserve">, </w:t>
      </w:r>
      <w:proofErr w:type="spellStart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e As </w:t>
      </w:r>
      <w:proofErr w:type="spellStart"/>
      <w:r w:rsidRPr="00EA5DC5">
        <w:rPr>
          <w:rFonts w:ascii="Fira Code Light" w:hAnsi="Fira Code Light"/>
        </w:rPr>
        <w:t>System.EventArgs</w:t>
      </w:r>
      <w:proofErr w:type="spellEnd"/>
      <w:r w:rsidRPr="00EA5DC5">
        <w:rPr>
          <w:rFonts w:ascii="Fira Code Light" w:hAnsi="Fira Code Light"/>
        </w:rPr>
        <w:t>) Handles RadioButton6.CheckedChanged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    PictureBox1.SizeMode = </w:t>
      </w:r>
      <w:proofErr w:type="spellStart"/>
      <w:r w:rsidRPr="00EA5DC5">
        <w:rPr>
          <w:rFonts w:ascii="Fira Code Light" w:hAnsi="Fira Code Light"/>
        </w:rPr>
        <w:t>PictureBoxSizeMode.AutoSize</w:t>
      </w:r>
      <w:proofErr w:type="spellEnd"/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End Sub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Private Sub RadioButton7_</w:t>
      </w:r>
      <w:proofErr w:type="gramStart"/>
      <w:r w:rsidRPr="00EA5DC5">
        <w:rPr>
          <w:rFonts w:ascii="Fira Code Light" w:hAnsi="Fira Code Light"/>
        </w:rPr>
        <w:t>CheckedChanged(</w:t>
      </w:r>
      <w:proofErr w:type="spellStart"/>
      <w:proofErr w:type="gramEnd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sender As </w:t>
      </w:r>
      <w:proofErr w:type="spellStart"/>
      <w:r w:rsidRPr="00EA5DC5">
        <w:rPr>
          <w:rFonts w:ascii="Fira Code Light" w:hAnsi="Fira Code Light"/>
        </w:rPr>
        <w:t>System.Object</w:t>
      </w:r>
      <w:proofErr w:type="spellEnd"/>
      <w:r w:rsidRPr="00EA5DC5">
        <w:rPr>
          <w:rFonts w:ascii="Fira Code Light" w:hAnsi="Fira Code Light"/>
        </w:rPr>
        <w:t xml:space="preserve">, </w:t>
      </w:r>
      <w:proofErr w:type="spellStart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e As </w:t>
      </w:r>
      <w:proofErr w:type="spellStart"/>
      <w:r w:rsidRPr="00EA5DC5">
        <w:rPr>
          <w:rFonts w:ascii="Fira Code Light" w:hAnsi="Fira Code Light"/>
        </w:rPr>
        <w:t>System.EventArgs</w:t>
      </w:r>
      <w:proofErr w:type="spellEnd"/>
      <w:r w:rsidRPr="00EA5DC5">
        <w:rPr>
          <w:rFonts w:ascii="Fira Code Light" w:hAnsi="Fira Code Light"/>
        </w:rPr>
        <w:t>) Handles RadioButton7.CheckedChanged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    PictureBox1.SizeMode = </w:t>
      </w:r>
      <w:proofErr w:type="spellStart"/>
      <w:r w:rsidRPr="00EA5DC5">
        <w:rPr>
          <w:rFonts w:ascii="Fira Code Light" w:hAnsi="Fira Code Light"/>
        </w:rPr>
        <w:t>PictureBoxSizeMode.CenterImage</w:t>
      </w:r>
      <w:proofErr w:type="spellEnd"/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End Sub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Private Sub RadioButton8_</w:t>
      </w:r>
      <w:proofErr w:type="gramStart"/>
      <w:r w:rsidRPr="00EA5DC5">
        <w:rPr>
          <w:rFonts w:ascii="Fira Code Light" w:hAnsi="Fira Code Light"/>
        </w:rPr>
        <w:t>CheckedChanged(</w:t>
      </w:r>
      <w:proofErr w:type="spellStart"/>
      <w:proofErr w:type="gramEnd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sender As </w:t>
      </w:r>
      <w:proofErr w:type="spellStart"/>
      <w:r w:rsidRPr="00EA5DC5">
        <w:rPr>
          <w:rFonts w:ascii="Fira Code Light" w:hAnsi="Fira Code Light"/>
        </w:rPr>
        <w:t>System.Object</w:t>
      </w:r>
      <w:proofErr w:type="spellEnd"/>
      <w:r w:rsidRPr="00EA5DC5">
        <w:rPr>
          <w:rFonts w:ascii="Fira Code Light" w:hAnsi="Fira Code Light"/>
        </w:rPr>
        <w:t xml:space="preserve">, </w:t>
      </w:r>
      <w:proofErr w:type="spellStart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e As </w:t>
      </w:r>
      <w:proofErr w:type="spellStart"/>
      <w:r w:rsidRPr="00EA5DC5">
        <w:rPr>
          <w:rFonts w:ascii="Fira Code Light" w:hAnsi="Fira Code Light"/>
        </w:rPr>
        <w:t>System.EventArgs</w:t>
      </w:r>
      <w:proofErr w:type="spellEnd"/>
      <w:r w:rsidRPr="00EA5DC5">
        <w:rPr>
          <w:rFonts w:ascii="Fira Code Light" w:hAnsi="Fira Code Light"/>
        </w:rPr>
        <w:t>) Handles RadioButton8.CheckedChanged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    PictureBox1.SizeMode = </w:t>
      </w:r>
      <w:proofErr w:type="spellStart"/>
      <w:r w:rsidRPr="00EA5DC5">
        <w:rPr>
          <w:rFonts w:ascii="Fira Code Light" w:hAnsi="Fira Code Light"/>
        </w:rPr>
        <w:t>PictureBoxSizeMode.StretchImage</w:t>
      </w:r>
      <w:proofErr w:type="spellEnd"/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lastRenderedPageBreak/>
        <w:t xml:space="preserve">    End Sub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Private Sub RadioButton9_</w:t>
      </w:r>
      <w:proofErr w:type="gramStart"/>
      <w:r w:rsidRPr="00EA5DC5">
        <w:rPr>
          <w:rFonts w:ascii="Fira Code Light" w:hAnsi="Fira Code Light"/>
        </w:rPr>
        <w:t>CheckedChanged(</w:t>
      </w:r>
      <w:proofErr w:type="spellStart"/>
      <w:proofErr w:type="gramEnd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sender As </w:t>
      </w:r>
      <w:proofErr w:type="spellStart"/>
      <w:r w:rsidRPr="00EA5DC5">
        <w:rPr>
          <w:rFonts w:ascii="Fira Code Light" w:hAnsi="Fira Code Light"/>
        </w:rPr>
        <w:t>System.Object</w:t>
      </w:r>
      <w:proofErr w:type="spellEnd"/>
      <w:r w:rsidRPr="00EA5DC5">
        <w:rPr>
          <w:rFonts w:ascii="Fira Code Light" w:hAnsi="Fira Code Light"/>
        </w:rPr>
        <w:t xml:space="preserve">, </w:t>
      </w:r>
      <w:proofErr w:type="spellStart"/>
      <w:r w:rsidRPr="00EA5DC5">
        <w:rPr>
          <w:rFonts w:ascii="Fira Code Light" w:hAnsi="Fira Code Light"/>
        </w:rPr>
        <w:t>ByVal</w:t>
      </w:r>
      <w:proofErr w:type="spellEnd"/>
      <w:r w:rsidRPr="00EA5DC5">
        <w:rPr>
          <w:rFonts w:ascii="Fira Code Light" w:hAnsi="Fira Code Light"/>
        </w:rPr>
        <w:t xml:space="preserve"> e As </w:t>
      </w:r>
      <w:proofErr w:type="spellStart"/>
      <w:r w:rsidRPr="00EA5DC5">
        <w:rPr>
          <w:rFonts w:ascii="Fira Code Light" w:hAnsi="Fira Code Light"/>
        </w:rPr>
        <w:t>System.EventArgs</w:t>
      </w:r>
      <w:proofErr w:type="spellEnd"/>
      <w:r w:rsidRPr="00EA5DC5">
        <w:rPr>
          <w:rFonts w:ascii="Fira Code Light" w:hAnsi="Fira Code Light"/>
        </w:rPr>
        <w:t>) Handles RadioButton9.CheckedChanged</w:t>
      </w:r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    PictureBox1.SizeMode = </w:t>
      </w:r>
      <w:proofErr w:type="spellStart"/>
      <w:r w:rsidRPr="00EA5DC5">
        <w:rPr>
          <w:rFonts w:ascii="Fira Code Light" w:hAnsi="Fira Code Light"/>
        </w:rPr>
        <w:t>PictureBoxSizeMode.Normal</w:t>
      </w:r>
      <w:proofErr w:type="spellEnd"/>
    </w:p>
    <w:p w:rsidR="00EA5DC5" w:rsidRP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 xml:space="preserve">    End Sub</w:t>
      </w:r>
    </w:p>
    <w:p w:rsidR="00EA5DC5" w:rsidRDefault="00EA5DC5" w:rsidP="00EA5DC5">
      <w:pPr>
        <w:rPr>
          <w:rFonts w:ascii="Fira Code Light" w:hAnsi="Fira Code Light"/>
        </w:rPr>
      </w:pPr>
      <w:r w:rsidRPr="00EA5DC5">
        <w:rPr>
          <w:rFonts w:ascii="Fira Code Light" w:hAnsi="Fira Code Light"/>
        </w:rPr>
        <w:t>End Class</w:t>
      </w:r>
    </w:p>
    <w:p w:rsidR="00EA5DC5" w:rsidRDefault="00EA5DC5" w:rsidP="00EA5DC5">
      <w:pPr>
        <w:rPr>
          <w:rFonts w:ascii="Fira Code Light" w:hAnsi="Fira Code Light"/>
        </w:rPr>
      </w:pPr>
    </w:p>
    <w:p w:rsidR="00EA5DC5" w:rsidRPr="00EA5DC5" w:rsidRDefault="00EA5DC5" w:rsidP="00EA5DC5">
      <w:pPr>
        <w:pStyle w:val="ListParagraph"/>
        <w:numPr>
          <w:ilvl w:val="0"/>
          <w:numId w:val="1"/>
        </w:numPr>
        <w:rPr>
          <w:rFonts w:ascii="Fira Code Light" w:hAnsi="Fira Code Light"/>
        </w:rPr>
      </w:pPr>
      <w:r w:rsidRPr="00EA5DC5">
        <w:rPr>
          <w:rFonts w:ascii="Fira Code Retina" w:hAnsi="Fira Code Retina"/>
          <w:sz w:val="24"/>
        </w:rPr>
        <w:t>Output:</w:t>
      </w:r>
    </w:p>
    <w:p w:rsidR="00EA5DC5" w:rsidRDefault="00EA5DC5" w:rsidP="00EA5DC5">
      <w:pPr>
        <w:rPr>
          <w:rFonts w:ascii="Fira Code Light" w:hAnsi="Fira Code Light"/>
        </w:rPr>
      </w:pPr>
      <w:r>
        <w:rPr>
          <w:rFonts w:ascii="Fira Code Light" w:hAnsi="Fira Code Light"/>
          <w:noProof/>
        </w:rPr>
        <w:drawing>
          <wp:inline distT="0" distB="0" distL="0" distR="0">
            <wp:extent cx="2754695" cy="3505200"/>
            <wp:effectExtent l="19050" t="0" r="75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9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5DC5">
        <w:rPr>
          <w:rFonts w:ascii="Fira Code Light" w:hAnsi="Fira Code Light"/>
        </w:rPr>
        <w:drawing>
          <wp:inline distT="0" distB="0" distL="0" distR="0">
            <wp:extent cx="2480781" cy="33432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781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C5" w:rsidRDefault="00EA5DC5" w:rsidP="00EA5DC5">
      <w:pPr>
        <w:rPr>
          <w:rFonts w:ascii="Fira Code Light" w:hAnsi="Fira Code Light"/>
        </w:rPr>
      </w:pPr>
      <w:r>
        <w:rPr>
          <w:rFonts w:ascii="Fira Code Light" w:hAnsi="Fira Code Light"/>
          <w:noProof/>
        </w:rPr>
        <w:drawing>
          <wp:inline distT="0" distB="0" distL="0" distR="0">
            <wp:extent cx="4616551" cy="2400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511" cy="240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C5" w:rsidRDefault="00EA5DC5" w:rsidP="00EA5DC5">
      <w:pPr>
        <w:rPr>
          <w:rFonts w:ascii="Fira Code Light" w:hAnsi="Fira Code Light"/>
        </w:rPr>
      </w:pPr>
      <w:r>
        <w:rPr>
          <w:rFonts w:ascii="Fira Code Light" w:hAnsi="Fira Code Light"/>
          <w:noProof/>
        </w:rPr>
        <w:lastRenderedPageBreak/>
        <w:drawing>
          <wp:inline distT="0" distB="0" distL="0" distR="0">
            <wp:extent cx="2619375" cy="3609976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53" cy="361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Fira Code Light" w:hAnsi="Fira Code Light"/>
          <w:noProof/>
        </w:rPr>
        <w:drawing>
          <wp:inline distT="0" distB="0" distL="0" distR="0">
            <wp:extent cx="2714549" cy="36099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911" cy="361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C5" w:rsidRPr="00EA5DC5" w:rsidRDefault="00EA5DC5" w:rsidP="00EA5DC5">
      <w:pPr>
        <w:rPr>
          <w:rFonts w:ascii="Fira Code Light" w:hAnsi="Fira Code Light"/>
        </w:rPr>
      </w:pPr>
      <w:r>
        <w:rPr>
          <w:rFonts w:ascii="Fira Code Light" w:hAnsi="Fira Code Light"/>
          <w:noProof/>
        </w:rPr>
        <w:drawing>
          <wp:inline distT="0" distB="0" distL="0" distR="0">
            <wp:extent cx="2831487" cy="3590925"/>
            <wp:effectExtent l="19050" t="0" r="6963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87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5DC5" w:rsidRPr="00EA5DC5" w:rsidSect="008E713B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B3B" w:rsidRDefault="00D54B3B" w:rsidP="008E713B">
      <w:pPr>
        <w:spacing w:after="0" w:line="240" w:lineRule="auto"/>
      </w:pPr>
      <w:r>
        <w:separator/>
      </w:r>
    </w:p>
  </w:endnote>
  <w:endnote w:type="continuationSeparator" w:id="0">
    <w:p w:rsidR="00D54B3B" w:rsidRDefault="00D54B3B" w:rsidP="008E7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3B" w:rsidRDefault="008E713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12/30/2023 6:31 PM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VB.NET</w:t>
    </w:r>
  </w:p>
  <w:p w:rsidR="008E713B" w:rsidRDefault="008E71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B3B" w:rsidRDefault="00D54B3B" w:rsidP="008E713B">
      <w:pPr>
        <w:spacing w:after="0" w:line="240" w:lineRule="auto"/>
      </w:pPr>
      <w:r>
        <w:separator/>
      </w:r>
    </w:p>
  </w:footnote>
  <w:footnote w:type="continuationSeparator" w:id="0">
    <w:p w:rsidR="00D54B3B" w:rsidRDefault="00D54B3B" w:rsidP="008E7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3B" w:rsidRPr="008E713B" w:rsidRDefault="008E713B" w:rsidP="008E713B">
    <w:pPr>
      <w:pStyle w:val="Header"/>
      <w:jc w:val="center"/>
      <w:rPr>
        <w:rFonts w:ascii="Fira Code SemiBold" w:hAnsi="Fira Code SemiBold"/>
        <w:b/>
        <w:i/>
        <w:sz w:val="52"/>
        <w:u w:val="single"/>
      </w:rPr>
    </w:pPr>
    <w:r w:rsidRPr="008E713B">
      <w:rPr>
        <w:rFonts w:ascii="Fira Code SemiBold" w:hAnsi="Fira Code SemiBold"/>
        <w:b/>
        <w:i/>
        <w:sz w:val="52"/>
        <w:u w:val="single"/>
      </w:rPr>
      <w:t>Assignment-10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A7344"/>
    <w:multiLevelType w:val="hybridMultilevel"/>
    <w:tmpl w:val="0A5E0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4B3B"/>
    <w:rsid w:val="008E713B"/>
    <w:rsid w:val="00B4143F"/>
    <w:rsid w:val="00BC1330"/>
    <w:rsid w:val="00D54B3B"/>
    <w:rsid w:val="00EA5DC5"/>
    <w:rsid w:val="00F9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7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13B"/>
  </w:style>
  <w:style w:type="paragraph" w:styleId="Footer">
    <w:name w:val="footer"/>
    <w:basedOn w:val="Normal"/>
    <w:link w:val="FooterChar"/>
    <w:uiPriority w:val="99"/>
    <w:unhideWhenUsed/>
    <w:rsid w:val="008E7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3B"/>
  </w:style>
  <w:style w:type="paragraph" w:styleId="BalloonText">
    <w:name w:val="Balloon Text"/>
    <w:basedOn w:val="Normal"/>
    <w:link w:val="BalloonTextChar"/>
    <w:uiPriority w:val="99"/>
    <w:semiHidden/>
    <w:unhideWhenUsed/>
    <w:rsid w:val="008E7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1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5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ish\Desktop\bca%20assingments\sem-4\vb\VB.N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VB.NET</Template>
  <TotalTime>9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2023-12-30T13:03:00Z</dcterms:created>
  <dcterms:modified xsi:type="dcterms:W3CDTF">2023-12-30T13:12:00Z</dcterms:modified>
</cp:coreProperties>
</file>