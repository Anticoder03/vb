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316" w:rsidRDefault="00140316" w:rsidP="00140316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Q. W.A.P. to demonstrate time control.</w:t>
      </w:r>
    </w:p>
    <w:p w:rsidR="00140316" w:rsidRPr="00140316" w:rsidRDefault="00140316" w:rsidP="00140316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140316">
        <w:rPr>
          <w:rFonts w:ascii="Fira Code Retina" w:hAnsi="Fira Code Retina"/>
          <w:sz w:val="24"/>
        </w:rPr>
        <w:t>Code: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>Public Class Form1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Dim </w:t>
      </w:r>
      <w:proofErr w:type="spellStart"/>
      <w:r w:rsidRPr="00140316">
        <w:rPr>
          <w:rFonts w:ascii="Fira Code Light" w:hAnsi="Fira Code Light"/>
        </w:rPr>
        <w:t>b_</w:t>
      </w:r>
      <w:proofErr w:type="gramStart"/>
      <w:r w:rsidRPr="00140316">
        <w:rPr>
          <w:rFonts w:ascii="Fira Code Light" w:hAnsi="Fira Code Light"/>
        </w:rPr>
        <w:t>col</w:t>
      </w:r>
      <w:proofErr w:type="spellEnd"/>
      <w:r w:rsidRPr="00140316">
        <w:rPr>
          <w:rFonts w:ascii="Fira Code Light" w:hAnsi="Fira Code Light"/>
        </w:rPr>
        <w:t>(</w:t>
      </w:r>
      <w:proofErr w:type="gramEnd"/>
      <w:r w:rsidRPr="00140316">
        <w:rPr>
          <w:rFonts w:ascii="Fira Code Light" w:hAnsi="Fira Code Light"/>
        </w:rPr>
        <w:t>4) As Color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Dim </w:t>
      </w:r>
      <w:proofErr w:type="spellStart"/>
      <w:r w:rsidRPr="00140316">
        <w:rPr>
          <w:rFonts w:ascii="Fira Code Light" w:hAnsi="Fira Code Light"/>
        </w:rPr>
        <w:t>f_</w:t>
      </w:r>
      <w:proofErr w:type="gramStart"/>
      <w:r w:rsidRPr="00140316">
        <w:rPr>
          <w:rFonts w:ascii="Fira Code Light" w:hAnsi="Fira Code Light"/>
        </w:rPr>
        <w:t>col</w:t>
      </w:r>
      <w:proofErr w:type="spellEnd"/>
      <w:r w:rsidRPr="00140316">
        <w:rPr>
          <w:rFonts w:ascii="Fira Code Light" w:hAnsi="Fira Code Light"/>
        </w:rPr>
        <w:t>(</w:t>
      </w:r>
      <w:proofErr w:type="gramEnd"/>
      <w:r w:rsidRPr="00140316">
        <w:rPr>
          <w:rFonts w:ascii="Fira Code Light" w:hAnsi="Fira Code Light"/>
        </w:rPr>
        <w:t>4) As Color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Dim pg As Boolean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Public </w:t>
      </w:r>
      <w:proofErr w:type="spellStart"/>
      <w:r w:rsidRPr="00140316">
        <w:rPr>
          <w:rFonts w:ascii="Fira Code Light" w:hAnsi="Fira Code Light"/>
        </w:rPr>
        <w:t>i</w:t>
      </w:r>
      <w:proofErr w:type="spellEnd"/>
      <w:r w:rsidRPr="00140316">
        <w:rPr>
          <w:rFonts w:ascii="Fira Code Light" w:hAnsi="Fira Code Light"/>
        </w:rPr>
        <w:t xml:space="preserve"> </w:t>
      </w:r>
      <w:proofErr w:type="gramStart"/>
      <w:r w:rsidRPr="00140316">
        <w:rPr>
          <w:rFonts w:ascii="Fira Code Light" w:hAnsi="Fira Code Light"/>
        </w:rPr>
        <w:t>As</w:t>
      </w:r>
      <w:proofErr w:type="gramEnd"/>
      <w:r w:rsidRPr="00140316">
        <w:rPr>
          <w:rFonts w:ascii="Fira Code Light" w:hAnsi="Fira Code Light"/>
        </w:rPr>
        <w:t xml:space="preserve"> Byte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Private Sub Form1_</w:t>
      </w:r>
      <w:proofErr w:type="gramStart"/>
      <w:r w:rsidRPr="00140316">
        <w:rPr>
          <w:rFonts w:ascii="Fira Code Light" w:hAnsi="Fira Code Light"/>
        </w:rPr>
        <w:t>Load(</w:t>
      </w:r>
      <w:proofErr w:type="spellStart"/>
      <w:proofErr w:type="gramEnd"/>
      <w:r w:rsidRPr="00140316">
        <w:rPr>
          <w:rFonts w:ascii="Fira Code Light" w:hAnsi="Fira Code Light"/>
        </w:rPr>
        <w:t>ByVal</w:t>
      </w:r>
      <w:proofErr w:type="spellEnd"/>
      <w:r w:rsidRPr="00140316">
        <w:rPr>
          <w:rFonts w:ascii="Fira Code Light" w:hAnsi="Fira Code Light"/>
        </w:rPr>
        <w:t xml:space="preserve"> sender As </w:t>
      </w:r>
      <w:proofErr w:type="spellStart"/>
      <w:r w:rsidRPr="00140316">
        <w:rPr>
          <w:rFonts w:ascii="Fira Code Light" w:hAnsi="Fira Code Light"/>
        </w:rPr>
        <w:t>System.Object</w:t>
      </w:r>
      <w:proofErr w:type="spellEnd"/>
      <w:r w:rsidRPr="00140316">
        <w:rPr>
          <w:rFonts w:ascii="Fira Code Light" w:hAnsi="Fira Code Light"/>
        </w:rPr>
        <w:t xml:space="preserve">, </w:t>
      </w:r>
      <w:proofErr w:type="spellStart"/>
      <w:r w:rsidRPr="00140316">
        <w:rPr>
          <w:rFonts w:ascii="Fira Code Light" w:hAnsi="Fira Code Light"/>
        </w:rPr>
        <w:t>ByVal</w:t>
      </w:r>
      <w:proofErr w:type="spellEnd"/>
      <w:r w:rsidRPr="00140316">
        <w:rPr>
          <w:rFonts w:ascii="Fira Code Light" w:hAnsi="Fira Code Light"/>
        </w:rPr>
        <w:t xml:space="preserve"> e As </w:t>
      </w:r>
      <w:proofErr w:type="spellStart"/>
      <w:r w:rsidRPr="00140316">
        <w:rPr>
          <w:rFonts w:ascii="Fira Code Light" w:hAnsi="Fira Code Light"/>
        </w:rPr>
        <w:t>System.EventArgs</w:t>
      </w:r>
      <w:proofErr w:type="spellEnd"/>
      <w:r w:rsidRPr="00140316">
        <w:rPr>
          <w:rFonts w:ascii="Fira Code Light" w:hAnsi="Fira Code Light"/>
        </w:rPr>
        <w:t xml:space="preserve">) Handles </w:t>
      </w:r>
      <w:proofErr w:type="spellStart"/>
      <w:r w:rsidRPr="00140316">
        <w:rPr>
          <w:rFonts w:ascii="Fira Code Light" w:hAnsi="Fira Code Light"/>
        </w:rPr>
        <w:t>MyBase.Load</w:t>
      </w:r>
      <w:proofErr w:type="spell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</w:t>
      </w:r>
      <w:proofErr w:type="spellStart"/>
      <w:r w:rsidRPr="00140316">
        <w:rPr>
          <w:rFonts w:ascii="Fira Code Light" w:hAnsi="Fira Code Light"/>
        </w:rPr>
        <w:t>b_</w:t>
      </w:r>
      <w:proofErr w:type="gramStart"/>
      <w:r w:rsidRPr="00140316">
        <w:rPr>
          <w:rFonts w:ascii="Fira Code Light" w:hAnsi="Fira Code Light"/>
        </w:rPr>
        <w:t>col</w:t>
      </w:r>
      <w:proofErr w:type="spellEnd"/>
      <w:r w:rsidRPr="00140316">
        <w:rPr>
          <w:rFonts w:ascii="Fira Code Light" w:hAnsi="Fira Code Light"/>
        </w:rPr>
        <w:t>(</w:t>
      </w:r>
      <w:proofErr w:type="gramEnd"/>
      <w:r w:rsidRPr="00140316">
        <w:rPr>
          <w:rFonts w:ascii="Fira Code Light" w:hAnsi="Fira Code Light"/>
        </w:rPr>
        <w:t xml:space="preserve">0) = </w:t>
      </w:r>
      <w:proofErr w:type="spellStart"/>
      <w:r w:rsidRPr="00140316">
        <w:rPr>
          <w:rFonts w:ascii="Fira Code Light" w:hAnsi="Fira Code Light"/>
        </w:rPr>
        <w:t>Color.Black</w:t>
      </w:r>
      <w:proofErr w:type="spell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</w:t>
      </w:r>
      <w:proofErr w:type="spellStart"/>
      <w:r w:rsidRPr="00140316">
        <w:rPr>
          <w:rFonts w:ascii="Fira Code Light" w:hAnsi="Fira Code Light"/>
        </w:rPr>
        <w:t>b_</w:t>
      </w:r>
      <w:proofErr w:type="gramStart"/>
      <w:r w:rsidRPr="00140316">
        <w:rPr>
          <w:rFonts w:ascii="Fira Code Light" w:hAnsi="Fira Code Light"/>
        </w:rPr>
        <w:t>col</w:t>
      </w:r>
      <w:proofErr w:type="spellEnd"/>
      <w:r w:rsidRPr="00140316">
        <w:rPr>
          <w:rFonts w:ascii="Fira Code Light" w:hAnsi="Fira Code Light"/>
        </w:rPr>
        <w:t>(</w:t>
      </w:r>
      <w:proofErr w:type="gramEnd"/>
      <w:r w:rsidRPr="00140316">
        <w:rPr>
          <w:rFonts w:ascii="Fira Code Light" w:hAnsi="Fira Code Light"/>
        </w:rPr>
        <w:t xml:space="preserve">1) = </w:t>
      </w:r>
      <w:proofErr w:type="spellStart"/>
      <w:r w:rsidRPr="00140316">
        <w:rPr>
          <w:rFonts w:ascii="Fira Code Light" w:hAnsi="Fira Code Light"/>
        </w:rPr>
        <w:t>Color.Blue</w:t>
      </w:r>
      <w:proofErr w:type="spell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</w:t>
      </w:r>
      <w:proofErr w:type="spellStart"/>
      <w:r w:rsidRPr="00140316">
        <w:rPr>
          <w:rFonts w:ascii="Fira Code Light" w:hAnsi="Fira Code Light"/>
        </w:rPr>
        <w:t>b_</w:t>
      </w:r>
      <w:proofErr w:type="gramStart"/>
      <w:r w:rsidRPr="00140316">
        <w:rPr>
          <w:rFonts w:ascii="Fira Code Light" w:hAnsi="Fira Code Light"/>
        </w:rPr>
        <w:t>col</w:t>
      </w:r>
      <w:proofErr w:type="spellEnd"/>
      <w:r w:rsidRPr="00140316">
        <w:rPr>
          <w:rFonts w:ascii="Fira Code Light" w:hAnsi="Fira Code Light"/>
        </w:rPr>
        <w:t>(</w:t>
      </w:r>
      <w:proofErr w:type="gramEnd"/>
      <w:r w:rsidRPr="00140316">
        <w:rPr>
          <w:rFonts w:ascii="Fira Code Light" w:hAnsi="Fira Code Light"/>
        </w:rPr>
        <w:t xml:space="preserve">2) = </w:t>
      </w:r>
      <w:proofErr w:type="spellStart"/>
      <w:r w:rsidRPr="00140316">
        <w:rPr>
          <w:rFonts w:ascii="Fira Code Light" w:hAnsi="Fira Code Light"/>
        </w:rPr>
        <w:t>Color.BlueViolet</w:t>
      </w:r>
      <w:proofErr w:type="spell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</w:t>
      </w:r>
      <w:proofErr w:type="spellStart"/>
      <w:r w:rsidRPr="00140316">
        <w:rPr>
          <w:rFonts w:ascii="Fira Code Light" w:hAnsi="Fira Code Light"/>
        </w:rPr>
        <w:t>b_</w:t>
      </w:r>
      <w:proofErr w:type="gramStart"/>
      <w:r w:rsidRPr="00140316">
        <w:rPr>
          <w:rFonts w:ascii="Fira Code Light" w:hAnsi="Fira Code Light"/>
        </w:rPr>
        <w:t>col</w:t>
      </w:r>
      <w:proofErr w:type="spellEnd"/>
      <w:r w:rsidRPr="00140316">
        <w:rPr>
          <w:rFonts w:ascii="Fira Code Light" w:hAnsi="Fira Code Light"/>
        </w:rPr>
        <w:t>(</w:t>
      </w:r>
      <w:proofErr w:type="gramEnd"/>
      <w:r w:rsidRPr="00140316">
        <w:rPr>
          <w:rFonts w:ascii="Fira Code Light" w:hAnsi="Fira Code Light"/>
        </w:rPr>
        <w:t xml:space="preserve">3) = </w:t>
      </w:r>
      <w:proofErr w:type="spellStart"/>
      <w:r w:rsidRPr="00140316">
        <w:rPr>
          <w:rFonts w:ascii="Fira Code Light" w:hAnsi="Fira Code Light"/>
        </w:rPr>
        <w:t>Color.Teal</w:t>
      </w:r>
      <w:proofErr w:type="spell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</w:t>
      </w:r>
      <w:proofErr w:type="spellStart"/>
      <w:r w:rsidRPr="00140316">
        <w:rPr>
          <w:rFonts w:ascii="Fira Code Light" w:hAnsi="Fira Code Light"/>
        </w:rPr>
        <w:t>b_</w:t>
      </w:r>
      <w:proofErr w:type="gramStart"/>
      <w:r w:rsidRPr="00140316">
        <w:rPr>
          <w:rFonts w:ascii="Fira Code Light" w:hAnsi="Fira Code Light"/>
        </w:rPr>
        <w:t>col</w:t>
      </w:r>
      <w:proofErr w:type="spellEnd"/>
      <w:r w:rsidRPr="00140316">
        <w:rPr>
          <w:rFonts w:ascii="Fira Code Light" w:hAnsi="Fira Code Light"/>
        </w:rPr>
        <w:t>(</w:t>
      </w:r>
      <w:proofErr w:type="gramEnd"/>
      <w:r w:rsidRPr="00140316">
        <w:rPr>
          <w:rFonts w:ascii="Fira Code Light" w:hAnsi="Fira Code Light"/>
        </w:rPr>
        <w:t xml:space="preserve">4) = </w:t>
      </w:r>
      <w:proofErr w:type="spellStart"/>
      <w:r w:rsidRPr="00140316">
        <w:rPr>
          <w:rFonts w:ascii="Fira Code Light" w:hAnsi="Fira Code Light"/>
        </w:rPr>
        <w:t>Color.HotPink</w:t>
      </w:r>
      <w:proofErr w:type="spell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</w:t>
      </w:r>
      <w:proofErr w:type="spellStart"/>
      <w:r w:rsidRPr="00140316">
        <w:rPr>
          <w:rFonts w:ascii="Fira Code Light" w:hAnsi="Fira Code Light"/>
        </w:rPr>
        <w:t>f_</w:t>
      </w:r>
      <w:proofErr w:type="gramStart"/>
      <w:r w:rsidRPr="00140316">
        <w:rPr>
          <w:rFonts w:ascii="Fira Code Light" w:hAnsi="Fira Code Light"/>
        </w:rPr>
        <w:t>col</w:t>
      </w:r>
      <w:proofErr w:type="spellEnd"/>
      <w:r w:rsidRPr="00140316">
        <w:rPr>
          <w:rFonts w:ascii="Fira Code Light" w:hAnsi="Fira Code Light"/>
        </w:rPr>
        <w:t>(</w:t>
      </w:r>
      <w:proofErr w:type="gramEnd"/>
      <w:r w:rsidRPr="00140316">
        <w:rPr>
          <w:rFonts w:ascii="Fira Code Light" w:hAnsi="Fira Code Light"/>
        </w:rPr>
        <w:t xml:space="preserve">0) = </w:t>
      </w:r>
      <w:proofErr w:type="spellStart"/>
      <w:r w:rsidRPr="00140316">
        <w:rPr>
          <w:rFonts w:ascii="Fira Code Light" w:hAnsi="Fira Code Light"/>
        </w:rPr>
        <w:t>Color.Wheat</w:t>
      </w:r>
      <w:proofErr w:type="spell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</w:t>
      </w:r>
      <w:proofErr w:type="spellStart"/>
      <w:r w:rsidRPr="00140316">
        <w:rPr>
          <w:rFonts w:ascii="Fira Code Light" w:hAnsi="Fira Code Light"/>
        </w:rPr>
        <w:t>f_</w:t>
      </w:r>
      <w:proofErr w:type="gramStart"/>
      <w:r w:rsidRPr="00140316">
        <w:rPr>
          <w:rFonts w:ascii="Fira Code Light" w:hAnsi="Fira Code Light"/>
        </w:rPr>
        <w:t>col</w:t>
      </w:r>
      <w:proofErr w:type="spellEnd"/>
      <w:r w:rsidRPr="00140316">
        <w:rPr>
          <w:rFonts w:ascii="Fira Code Light" w:hAnsi="Fira Code Light"/>
        </w:rPr>
        <w:t>(</w:t>
      </w:r>
      <w:proofErr w:type="gramEnd"/>
      <w:r w:rsidRPr="00140316">
        <w:rPr>
          <w:rFonts w:ascii="Fira Code Light" w:hAnsi="Fira Code Light"/>
        </w:rPr>
        <w:t xml:space="preserve">1) = </w:t>
      </w:r>
      <w:proofErr w:type="spellStart"/>
      <w:r w:rsidRPr="00140316">
        <w:rPr>
          <w:rFonts w:ascii="Fira Code Light" w:hAnsi="Fira Code Light"/>
        </w:rPr>
        <w:t>Color.Black</w:t>
      </w:r>
      <w:proofErr w:type="spell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</w:t>
      </w:r>
      <w:proofErr w:type="spellStart"/>
      <w:r w:rsidRPr="00140316">
        <w:rPr>
          <w:rFonts w:ascii="Fira Code Light" w:hAnsi="Fira Code Light"/>
        </w:rPr>
        <w:t>f_</w:t>
      </w:r>
      <w:proofErr w:type="gramStart"/>
      <w:r w:rsidRPr="00140316">
        <w:rPr>
          <w:rFonts w:ascii="Fira Code Light" w:hAnsi="Fira Code Light"/>
        </w:rPr>
        <w:t>col</w:t>
      </w:r>
      <w:proofErr w:type="spellEnd"/>
      <w:r w:rsidRPr="00140316">
        <w:rPr>
          <w:rFonts w:ascii="Fira Code Light" w:hAnsi="Fira Code Light"/>
        </w:rPr>
        <w:t>(</w:t>
      </w:r>
      <w:proofErr w:type="gramEnd"/>
      <w:r w:rsidRPr="00140316">
        <w:rPr>
          <w:rFonts w:ascii="Fira Code Light" w:hAnsi="Fira Code Light"/>
        </w:rPr>
        <w:t xml:space="preserve">2) = </w:t>
      </w:r>
      <w:proofErr w:type="spellStart"/>
      <w:r w:rsidRPr="00140316">
        <w:rPr>
          <w:rFonts w:ascii="Fira Code Light" w:hAnsi="Fira Code Light"/>
        </w:rPr>
        <w:t>Color.Red</w:t>
      </w:r>
      <w:proofErr w:type="spell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</w:t>
      </w:r>
      <w:proofErr w:type="spellStart"/>
      <w:r w:rsidRPr="00140316">
        <w:rPr>
          <w:rFonts w:ascii="Fira Code Light" w:hAnsi="Fira Code Light"/>
        </w:rPr>
        <w:t>f_</w:t>
      </w:r>
      <w:proofErr w:type="gramStart"/>
      <w:r w:rsidRPr="00140316">
        <w:rPr>
          <w:rFonts w:ascii="Fira Code Light" w:hAnsi="Fira Code Light"/>
        </w:rPr>
        <w:t>col</w:t>
      </w:r>
      <w:proofErr w:type="spellEnd"/>
      <w:r w:rsidRPr="00140316">
        <w:rPr>
          <w:rFonts w:ascii="Fira Code Light" w:hAnsi="Fira Code Light"/>
        </w:rPr>
        <w:t>(</w:t>
      </w:r>
      <w:proofErr w:type="gramEnd"/>
      <w:r w:rsidRPr="00140316">
        <w:rPr>
          <w:rFonts w:ascii="Fira Code Light" w:hAnsi="Fira Code Light"/>
        </w:rPr>
        <w:t xml:space="preserve">3) = </w:t>
      </w:r>
      <w:proofErr w:type="spellStart"/>
      <w:r w:rsidRPr="00140316">
        <w:rPr>
          <w:rFonts w:ascii="Fira Code Light" w:hAnsi="Fira Code Light"/>
        </w:rPr>
        <w:t>Color.White</w:t>
      </w:r>
      <w:proofErr w:type="spell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</w:t>
      </w:r>
      <w:proofErr w:type="spellStart"/>
      <w:r w:rsidRPr="00140316">
        <w:rPr>
          <w:rFonts w:ascii="Fira Code Light" w:hAnsi="Fira Code Light"/>
        </w:rPr>
        <w:t>f_</w:t>
      </w:r>
      <w:proofErr w:type="gramStart"/>
      <w:r w:rsidRPr="00140316">
        <w:rPr>
          <w:rFonts w:ascii="Fira Code Light" w:hAnsi="Fira Code Light"/>
        </w:rPr>
        <w:t>col</w:t>
      </w:r>
      <w:proofErr w:type="spellEnd"/>
      <w:r w:rsidRPr="00140316">
        <w:rPr>
          <w:rFonts w:ascii="Fira Code Light" w:hAnsi="Fira Code Light"/>
        </w:rPr>
        <w:t>(</w:t>
      </w:r>
      <w:proofErr w:type="gramEnd"/>
      <w:r w:rsidRPr="00140316">
        <w:rPr>
          <w:rFonts w:ascii="Fira Code Light" w:hAnsi="Fira Code Light"/>
        </w:rPr>
        <w:t xml:space="preserve">4) = </w:t>
      </w:r>
      <w:proofErr w:type="spellStart"/>
      <w:r w:rsidRPr="00140316">
        <w:rPr>
          <w:rFonts w:ascii="Fira Code Light" w:hAnsi="Fira Code Light"/>
        </w:rPr>
        <w:t>Color.Cyan</w:t>
      </w:r>
      <w:proofErr w:type="spell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Label1.Text = </w:t>
      </w:r>
      <w:proofErr w:type="spellStart"/>
      <w:r w:rsidRPr="00140316">
        <w:rPr>
          <w:rFonts w:ascii="Fira Code Light" w:hAnsi="Fira Code Light"/>
        </w:rPr>
        <w:t>TimeOfDay</w:t>
      </w:r>
      <w:proofErr w:type="spell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Label2.Text = </w:t>
      </w:r>
      <w:proofErr w:type="spellStart"/>
      <w:r w:rsidRPr="00140316">
        <w:rPr>
          <w:rFonts w:ascii="Fira Code Light" w:hAnsi="Fira Code Light"/>
        </w:rPr>
        <w:t>TimeOfDay</w:t>
      </w:r>
      <w:proofErr w:type="spell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End Sub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Private Sub Timer1_</w:t>
      </w:r>
      <w:proofErr w:type="gramStart"/>
      <w:r w:rsidRPr="00140316">
        <w:rPr>
          <w:rFonts w:ascii="Fira Code Light" w:hAnsi="Fira Code Light"/>
        </w:rPr>
        <w:t>Tick(</w:t>
      </w:r>
      <w:proofErr w:type="spellStart"/>
      <w:proofErr w:type="gramEnd"/>
      <w:r w:rsidRPr="00140316">
        <w:rPr>
          <w:rFonts w:ascii="Fira Code Light" w:hAnsi="Fira Code Light"/>
        </w:rPr>
        <w:t>ByVal</w:t>
      </w:r>
      <w:proofErr w:type="spellEnd"/>
      <w:r w:rsidRPr="00140316">
        <w:rPr>
          <w:rFonts w:ascii="Fira Code Light" w:hAnsi="Fira Code Light"/>
        </w:rPr>
        <w:t xml:space="preserve"> sender As </w:t>
      </w:r>
      <w:proofErr w:type="spellStart"/>
      <w:r w:rsidRPr="00140316">
        <w:rPr>
          <w:rFonts w:ascii="Fira Code Light" w:hAnsi="Fira Code Light"/>
        </w:rPr>
        <w:t>System.Object</w:t>
      </w:r>
      <w:proofErr w:type="spellEnd"/>
      <w:r w:rsidRPr="00140316">
        <w:rPr>
          <w:rFonts w:ascii="Fira Code Light" w:hAnsi="Fira Code Light"/>
        </w:rPr>
        <w:t xml:space="preserve">, </w:t>
      </w:r>
      <w:proofErr w:type="spellStart"/>
      <w:r w:rsidRPr="00140316">
        <w:rPr>
          <w:rFonts w:ascii="Fira Code Light" w:hAnsi="Fira Code Light"/>
        </w:rPr>
        <w:t>ByVal</w:t>
      </w:r>
      <w:proofErr w:type="spellEnd"/>
      <w:r w:rsidRPr="00140316">
        <w:rPr>
          <w:rFonts w:ascii="Fira Code Light" w:hAnsi="Fira Code Light"/>
        </w:rPr>
        <w:t xml:space="preserve"> e As </w:t>
      </w:r>
      <w:proofErr w:type="spellStart"/>
      <w:r w:rsidRPr="00140316">
        <w:rPr>
          <w:rFonts w:ascii="Fira Code Light" w:hAnsi="Fira Code Light"/>
        </w:rPr>
        <w:t>System.EventArgs</w:t>
      </w:r>
      <w:proofErr w:type="spellEnd"/>
      <w:r w:rsidRPr="00140316">
        <w:rPr>
          <w:rFonts w:ascii="Fira Code Light" w:hAnsi="Fira Code Light"/>
        </w:rPr>
        <w:t>) Handles Timer1.Tick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Label2.BackColor = </w:t>
      </w:r>
      <w:proofErr w:type="spellStart"/>
      <w:r w:rsidRPr="00140316">
        <w:rPr>
          <w:rFonts w:ascii="Fira Code Light" w:hAnsi="Fira Code Light"/>
        </w:rPr>
        <w:t>b_</w:t>
      </w:r>
      <w:proofErr w:type="gramStart"/>
      <w:r w:rsidRPr="00140316">
        <w:rPr>
          <w:rFonts w:ascii="Fira Code Light" w:hAnsi="Fira Code Light"/>
        </w:rPr>
        <w:t>col</w:t>
      </w:r>
      <w:proofErr w:type="spellEnd"/>
      <w:r w:rsidRPr="00140316">
        <w:rPr>
          <w:rFonts w:ascii="Fira Code Light" w:hAnsi="Fira Code Light"/>
        </w:rPr>
        <w:t>(</w:t>
      </w:r>
      <w:proofErr w:type="spellStart"/>
      <w:proofErr w:type="gramEnd"/>
      <w:r w:rsidRPr="00140316">
        <w:rPr>
          <w:rFonts w:ascii="Fira Code Light" w:hAnsi="Fira Code Light"/>
        </w:rPr>
        <w:t>i</w:t>
      </w:r>
      <w:proofErr w:type="spellEnd"/>
      <w:r w:rsidRPr="00140316">
        <w:rPr>
          <w:rFonts w:ascii="Fira Code Light" w:hAnsi="Fira Code Light"/>
        </w:rPr>
        <w:t>)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Label2.ForeColor = </w:t>
      </w:r>
      <w:proofErr w:type="spellStart"/>
      <w:r w:rsidRPr="00140316">
        <w:rPr>
          <w:rFonts w:ascii="Fira Code Light" w:hAnsi="Fira Code Light"/>
        </w:rPr>
        <w:t>f_</w:t>
      </w:r>
      <w:proofErr w:type="gramStart"/>
      <w:r w:rsidRPr="00140316">
        <w:rPr>
          <w:rFonts w:ascii="Fira Code Light" w:hAnsi="Fira Code Light"/>
        </w:rPr>
        <w:t>col</w:t>
      </w:r>
      <w:proofErr w:type="spellEnd"/>
      <w:r w:rsidRPr="00140316">
        <w:rPr>
          <w:rFonts w:ascii="Fira Code Light" w:hAnsi="Fira Code Light"/>
        </w:rPr>
        <w:t>(</w:t>
      </w:r>
      <w:proofErr w:type="spellStart"/>
      <w:proofErr w:type="gramEnd"/>
      <w:r w:rsidRPr="00140316">
        <w:rPr>
          <w:rFonts w:ascii="Fira Code Light" w:hAnsi="Fira Code Light"/>
        </w:rPr>
        <w:t>i</w:t>
      </w:r>
      <w:proofErr w:type="spellEnd"/>
      <w:r w:rsidRPr="00140316">
        <w:rPr>
          <w:rFonts w:ascii="Fira Code Light" w:hAnsi="Fira Code Light"/>
        </w:rPr>
        <w:t>)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</w:t>
      </w:r>
      <w:proofErr w:type="spellStart"/>
      <w:r w:rsidRPr="00140316">
        <w:rPr>
          <w:rFonts w:ascii="Fira Code Light" w:hAnsi="Fira Code Light"/>
        </w:rPr>
        <w:t>i</w:t>
      </w:r>
      <w:proofErr w:type="spellEnd"/>
      <w:r w:rsidRPr="00140316">
        <w:rPr>
          <w:rFonts w:ascii="Fira Code Light" w:hAnsi="Fira Code Light"/>
        </w:rPr>
        <w:t xml:space="preserve"> += 1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If </w:t>
      </w:r>
      <w:proofErr w:type="spellStart"/>
      <w:r w:rsidRPr="00140316">
        <w:rPr>
          <w:rFonts w:ascii="Fira Code Light" w:hAnsi="Fira Code Light"/>
        </w:rPr>
        <w:t>i</w:t>
      </w:r>
      <w:proofErr w:type="spellEnd"/>
      <w:r w:rsidRPr="00140316">
        <w:rPr>
          <w:rFonts w:ascii="Fira Code Light" w:hAnsi="Fira Code Light"/>
        </w:rPr>
        <w:t xml:space="preserve"> &gt;= 4 Then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lastRenderedPageBreak/>
        <w:t xml:space="preserve">            </w:t>
      </w:r>
      <w:proofErr w:type="spellStart"/>
      <w:r w:rsidRPr="00140316">
        <w:rPr>
          <w:rFonts w:ascii="Fira Code Light" w:hAnsi="Fira Code Light"/>
        </w:rPr>
        <w:t>i</w:t>
      </w:r>
      <w:proofErr w:type="spellEnd"/>
      <w:r w:rsidRPr="00140316">
        <w:rPr>
          <w:rFonts w:ascii="Fira Code Light" w:hAnsi="Fira Code Light"/>
        </w:rPr>
        <w:t xml:space="preserve"> = 0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End If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If pg = False Then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    Label2.Left = Label2.Left + 10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    If Label2.Left &gt;= 500 Then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        pg = True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    End If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Else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    Label2.Left = Label2.Left - 10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    If Label2.Left &lt; 10 Then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        pg = False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    End If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End If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End Sub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Private Sub Button1_</w:t>
      </w:r>
      <w:proofErr w:type="gramStart"/>
      <w:r w:rsidRPr="00140316">
        <w:rPr>
          <w:rFonts w:ascii="Fira Code Light" w:hAnsi="Fira Code Light"/>
        </w:rPr>
        <w:t>Click(</w:t>
      </w:r>
      <w:proofErr w:type="spellStart"/>
      <w:proofErr w:type="gramEnd"/>
      <w:r w:rsidRPr="00140316">
        <w:rPr>
          <w:rFonts w:ascii="Fira Code Light" w:hAnsi="Fira Code Light"/>
        </w:rPr>
        <w:t>ByVal</w:t>
      </w:r>
      <w:proofErr w:type="spellEnd"/>
      <w:r w:rsidRPr="00140316">
        <w:rPr>
          <w:rFonts w:ascii="Fira Code Light" w:hAnsi="Fira Code Light"/>
        </w:rPr>
        <w:t xml:space="preserve"> sender As </w:t>
      </w:r>
      <w:proofErr w:type="spellStart"/>
      <w:r w:rsidRPr="00140316">
        <w:rPr>
          <w:rFonts w:ascii="Fira Code Light" w:hAnsi="Fira Code Light"/>
        </w:rPr>
        <w:t>System.Object</w:t>
      </w:r>
      <w:proofErr w:type="spellEnd"/>
      <w:r w:rsidRPr="00140316">
        <w:rPr>
          <w:rFonts w:ascii="Fira Code Light" w:hAnsi="Fira Code Light"/>
        </w:rPr>
        <w:t xml:space="preserve">, </w:t>
      </w:r>
      <w:proofErr w:type="spellStart"/>
      <w:r w:rsidRPr="00140316">
        <w:rPr>
          <w:rFonts w:ascii="Fira Code Light" w:hAnsi="Fira Code Light"/>
        </w:rPr>
        <w:t>ByVal</w:t>
      </w:r>
      <w:proofErr w:type="spellEnd"/>
      <w:r w:rsidRPr="00140316">
        <w:rPr>
          <w:rFonts w:ascii="Fira Code Light" w:hAnsi="Fira Code Light"/>
        </w:rPr>
        <w:t xml:space="preserve"> e As </w:t>
      </w:r>
      <w:proofErr w:type="spellStart"/>
      <w:r w:rsidRPr="00140316">
        <w:rPr>
          <w:rFonts w:ascii="Fira Code Light" w:hAnsi="Fira Code Light"/>
        </w:rPr>
        <w:t>System.EventArgs</w:t>
      </w:r>
      <w:proofErr w:type="spellEnd"/>
      <w:r w:rsidRPr="00140316">
        <w:rPr>
          <w:rFonts w:ascii="Fira Code Light" w:hAnsi="Fira Code Light"/>
        </w:rPr>
        <w:t>) Handles Button1.Click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</w:t>
      </w:r>
      <w:proofErr w:type="gramStart"/>
      <w:r w:rsidRPr="00140316">
        <w:rPr>
          <w:rFonts w:ascii="Fira Code Light" w:hAnsi="Fira Code Light"/>
        </w:rPr>
        <w:t>Timer1.Start()</w:t>
      </w:r>
      <w:proofErr w:type="gram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End Sub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Private Sub Button2_</w:t>
      </w:r>
      <w:proofErr w:type="gramStart"/>
      <w:r w:rsidRPr="00140316">
        <w:rPr>
          <w:rFonts w:ascii="Fira Code Light" w:hAnsi="Fira Code Light"/>
        </w:rPr>
        <w:t>Click(</w:t>
      </w:r>
      <w:proofErr w:type="spellStart"/>
      <w:proofErr w:type="gramEnd"/>
      <w:r w:rsidRPr="00140316">
        <w:rPr>
          <w:rFonts w:ascii="Fira Code Light" w:hAnsi="Fira Code Light"/>
        </w:rPr>
        <w:t>ByVal</w:t>
      </w:r>
      <w:proofErr w:type="spellEnd"/>
      <w:r w:rsidRPr="00140316">
        <w:rPr>
          <w:rFonts w:ascii="Fira Code Light" w:hAnsi="Fira Code Light"/>
        </w:rPr>
        <w:t xml:space="preserve"> sender As </w:t>
      </w:r>
      <w:proofErr w:type="spellStart"/>
      <w:r w:rsidRPr="00140316">
        <w:rPr>
          <w:rFonts w:ascii="Fira Code Light" w:hAnsi="Fira Code Light"/>
        </w:rPr>
        <w:t>System.Object</w:t>
      </w:r>
      <w:proofErr w:type="spellEnd"/>
      <w:r w:rsidRPr="00140316">
        <w:rPr>
          <w:rFonts w:ascii="Fira Code Light" w:hAnsi="Fira Code Light"/>
        </w:rPr>
        <w:t xml:space="preserve">, </w:t>
      </w:r>
      <w:proofErr w:type="spellStart"/>
      <w:r w:rsidRPr="00140316">
        <w:rPr>
          <w:rFonts w:ascii="Fira Code Light" w:hAnsi="Fira Code Light"/>
        </w:rPr>
        <w:t>ByVal</w:t>
      </w:r>
      <w:proofErr w:type="spellEnd"/>
      <w:r w:rsidRPr="00140316">
        <w:rPr>
          <w:rFonts w:ascii="Fira Code Light" w:hAnsi="Fira Code Light"/>
        </w:rPr>
        <w:t xml:space="preserve"> e As </w:t>
      </w:r>
      <w:proofErr w:type="spellStart"/>
      <w:r w:rsidRPr="00140316">
        <w:rPr>
          <w:rFonts w:ascii="Fira Code Light" w:hAnsi="Fira Code Light"/>
        </w:rPr>
        <w:t>System.EventArgs</w:t>
      </w:r>
      <w:proofErr w:type="spellEnd"/>
      <w:r w:rsidRPr="00140316">
        <w:rPr>
          <w:rFonts w:ascii="Fira Code Light" w:hAnsi="Fira Code Light"/>
        </w:rPr>
        <w:t>) Handles Button2.Click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</w:t>
      </w:r>
      <w:proofErr w:type="gramStart"/>
      <w:r w:rsidRPr="00140316">
        <w:rPr>
          <w:rFonts w:ascii="Fira Code Light" w:hAnsi="Fira Code Light"/>
        </w:rPr>
        <w:t>Timer1.Stop()</w:t>
      </w:r>
      <w:proofErr w:type="gram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End Sub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Private Sub Button3_</w:t>
      </w:r>
      <w:proofErr w:type="gramStart"/>
      <w:r w:rsidRPr="00140316">
        <w:rPr>
          <w:rFonts w:ascii="Fira Code Light" w:hAnsi="Fira Code Light"/>
        </w:rPr>
        <w:t>Click(</w:t>
      </w:r>
      <w:proofErr w:type="spellStart"/>
      <w:proofErr w:type="gramEnd"/>
      <w:r w:rsidRPr="00140316">
        <w:rPr>
          <w:rFonts w:ascii="Fira Code Light" w:hAnsi="Fira Code Light"/>
        </w:rPr>
        <w:t>ByVal</w:t>
      </w:r>
      <w:proofErr w:type="spellEnd"/>
      <w:r w:rsidRPr="00140316">
        <w:rPr>
          <w:rFonts w:ascii="Fira Code Light" w:hAnsi="Fira Code Light"/>
        </w:rPr>
        <w:t xml:space="preserve"> sender As </w:t>
      </w:r>
      <w:proofErr w:type="spellStart"/>
      <w:r w:rsidRPr="00140316">
        <w:rPr>
          <w:rFonts w:ascii="Fira Code Light" w:hAnsi="Fira Code Light"/>
        </w:rPr>
        <w:t>System.Object</w:t>
      </w:r>
      <w:proofErr w:type="spellEnd"/>
      <w:r w:rsidRPr="00140316">
        <w:rPr>
          <w:rFonts w:ascii="Fira Code Light" w:hAnsi="Fira Code Light"/>
        </w:rPr>
        <w:t xml:space="preserve">, </w:t>
      </w:r>
      <w:proofErr w:type="spellStart"/>
      <w:r w:rsidRPr="00140316">
        <w:rPr>
          <w:rFonts w:ascii="Fira Code Light" w:hAnsi="Fira Code Light"/>
        </w:rPr>
        <w:t>ByVal</w:t>
      </w:r>
      <w:proofErr w:type="spellEnd"/>
      <w:r w:rsidRPr="00140316">
        <w:rPr>
          <w:rFonts w:ascii="Fira Code Light" w:hAnsi="Fira Code Light"/>
        </w:rPr>
        <w:t xml:space="preserve"> e As </w:t>
      </w:r>
      <w:proofErr w:type="spellStart"/>
      <w:r w:rsidRPr="00140316">
        <w:rPr>
          <w:rFonts w:ascii="Fira Code Light" w:hAnsi="Fira Code Light"/>
        </w:rPr>
        <w:t>System.EventArgs</w:t>
      </w:r>
      <w:proofErr w:type="spellEnd"/>
      <w:r w:rsidRPr="00140316">
        <w:rPr>
          <w:rFonts w:ascii="Fira Code Light" w:hAnsi="Fira Code Light"/>
        </w:rPr>
        <w:t>) Handles Button3.Click</w:t>
      </w:r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    </w:t>
      </w:r>
      <w:proofErr w:type="spellStart"/>
      <w:proofErr w:type="gramStart"/>
      <w:r w:rsidRPr="00140316">
        <w:rPr>
          <w:rFonts w:ascii="Fira Code Light" w:hAnsi="Fira Code Light"/>
        </w:rPr>
        <w:t>Me.Close</w:t>
      </w:r>
      <w:proofErr w:type="spellEnd"/>
      <w:r w:rsidRPr="00140316">
        <w:rPr>
          <w:rFonts w:ascii="Fira Code Light" w:hAnsi="Fira Code Light"/>
        </w:rPr>
        <w:t>()</w:t>
      </w:r>
      <w:proofErr w:type="gramEnd"/>
    </w:p>
    <w:p w:rsidR="00140316" w:rsidRPr="00140316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 xml:space="preserve">    End Sub</w:t>
      </w:r>
    </w:p>
    <w:p w:rsidR="00F90C19" w:rsidRDefault="00140316" w:rsidP="00140316">
      <w:pPr>
        <w:rPr>
          <w:rFonts w:ascii="Fira Code Light" w:hAnsi="Fira Code Light"/>
        </w:rPr>
      </w:pPr>
      <w:r w:rsidRPr="00140316">
        <w:rPr>
          <w:rFonts w:ascii="Fira Code Light" w:hAnsi="Fira Code Light"/>
        </w:rPr>
        <w:t>End Class</w:t>
      </w:r>
    </w:p>
    <w:p w:rsidR="00140316" w:rsidRDefault="00140316" w:rsidP="00140316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140316">
        <w:rPr>
          <w:rFonts w:ascii="Fira Code Retina" w:hAnsi="Fira Code Retina"/>
          <w:sz w:val="24"/>
        </w:rPr>
        <w:t>Output:</w:t>
      </w:r>
    </w:p>
    <w:p w:rsidR="00140316" w:rsidRDefault="00140316" w:rsidP="00140316">
      <w:pPr>
        <w:pStyle w:val="ListParagraph"/>
        <w:rPr>
          <w:rFonts w:ascii="Fira Code Retina" w:hAnsi="Fira Code Retina"/>
          <w:sz w:val="24"/>
        </w:rPr>
      </w:pPr>
    </w:p>
    <w:p w:rsidR="00140316" w:rsidRDefault="00140316" w:rsidP="00140316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>Start</w:t>
      </w:r>
    </w:p>
    <w:p w:rsidR="00140316" w:rsidRDefault="00140316" w:rsidP="00140316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734050" cy="2390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16" w:rsidRPr="00140316" w:rsidRDefault="00140316" w:rsidP="00140316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140316">
        <w:rPr>
          <w:rFonts w:ascii="Fira Code Retina" w:hAnsi="Fira Code Retina"/>
          <w:sz w:val="24"/>
        </w:rPr>
        <w:t>Stop</w:t>
      </w:r>
    </w:p>
    <w:p w:rsidR="00140316" w:rsidRPr="00140316" w:rsidRDefault="00140316" w:rsidP="00140316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724525" cy="22479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0316" w:rsidRPr="00140316" w:rsidSect="008E713B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B51" w:rsidRDefault="00BA5B51" w:rsidP="008E713B">
      <w:pPr>
        <w:spacing w:after="0" w:line="240" w:lineRule="auto"/>
      </w:pPr>
      <w:r>
        <w:separator/>
      </w:r>
    </w:p>
  </w:endnote>
  <w:endnote w:type="continuationSeparator" w:id="0">
    <w:p w:rsidR="00BA5B51" w:rsidRDefault="00BA5B51" w:rsidP="008E7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3B" w:rsidRDefault="0014031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12/30/2023 6:44 PM</w:t>
    </w:r>
    <w:r w:rsidR="008E713B">
      <w:rPr>
        <w:rFonts w:asciiTheme="majorHAnsi" w:hAnsiTheme="majorHAnsi"/>
      </w:rPr>
      <w:ptab w:relativeTo="margin" w:alignment="right" w:leader="none"/>
    </w:r>
    <w:r w:rsidR="008E713B">
      <w:rPr>
        <w:rFonts w:asciiTheme="majorHAnsi" w:hAnsiTheme="majorHAnsi"/>
      </w:rPr>
      <w:t>VB.NET</w:t>
    </w:r>
  </w:p>
  <w:p w:rsidR="008E713B" w:rsidRDefault="008E71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B51" w:rsidRDefault="00BA5B51" w:rsidP="008E713B">
      <w:pPr>
        <w:spacing w:after="0" w:line="240" w:lineRule="auto"/>
      </w:pPr>
      <w:r>
        <w:separator/>
      </w:r>
    </w:p>
  </w:footnote>
  <w:footnote w:type="continuationSeparator" w:id="0">
    <w:p w:rsidR="00BA5B51" w:rsidRDefault="00BA5B51" w:rsidP="008E7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3B" w:rsidRPr="008E713B" w:rsidRDefault="008E713B" w:rsidP="008E713B">
    <w:pPr>
      <w:pStyle w:val="Header"/>
      <w:jc w:val="center"/>
      <w:rPr>
        <w:rFonts w:ascii="Fira Code SemiBold" w:hAnsi="Fira Code SemiBold"/>
        <w:b/>
        <w:i/>
        <w:sz w:val="52"/>
        <w:u w:val="single"/>
      </w:rPr>
    </w:pPr>
    <w:r w:rsidRPr="008E713B">
      <w:rPr>
        <w:rFonts w:ascii="Fira Code SemiBold" w:hAnsi="Fira Code SemiBold"/>
        <w:b/>
        <w:i/>
        <w:sz w:val="52"/>
        <w:u w:val="single"/>
      </w:rPr>
      <w:t>Assignment-</w:t>
    </w:r>
    <w:r w:rsidR="00140316">
      <w:rPr>
        <w:rFonts w:ascii="Fira Code SemiBold" w:hAnsi="Fira Code SemiBold"/>
        <w:b/>
        <w:i/>
        <w:sz w:val="52"/>
        <w:u w:val="single"/>
      </w:rPr>
      <w:t>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97DBE"/>
    <w:multiLevelType w:val="hybridMultilevel"/>
    <w:tmpl w:val="1D165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5B51"/>
    <w:rsid w:val="00140316"/>
    <w:rsid w:val="003360B3"/>
    <w:rsid w:val="008E713B"/>
    <w:rsid w:val="00B4143F"/>
    <w:rsid w:val="00BA5B51"/>
    <w:rsid w:val="00BC1330"/>
    <w:rsid w:val="00F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7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13B"/>
  </w:style>
  <w:style w:type="paragraph" w:styleId="Footer">
    <w:name w:val="footer"/>
    <w:basedOn w:val="Normal"/>
    <w:link w:val="FooterChar"/>
    <w:uiPriority w:val="99"/>
    <w:unhideWhenUsed/>
    <w:rsid w:val="008E7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3B"/>
  </w:style>
  <w:style w:type="paragraph" w:styleId="BalloonText">
    <w:name w:val="Balloon Text"/>
    <w:basedOn w:val="Normal"/>
    <w:link w:val="BalloonTextChar"/>
    <w:uiPriority w:val="99"/>
    <w:semiHidden/>
    <w:unhideWhenUsed/>
    <w:rsid w:val="008E7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1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3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h\Desktop\bca%20assingments\sem-4\vb\VB.N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VB.NET</Template>
  <TotalTime>5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2023-12-30T13:14:00Z</dcterms:created>
  <dcterms:modified xsi:type="dcterms:W3CDTF">2023-12-30T13:19:00Z</dcterms:modified>
</cp:coreProperties>
</file>