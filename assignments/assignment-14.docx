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B3" w:rsidRDefault="00B66DB3" w:rsidP="00B66DB3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W.A.P.to select and show name in label control</w:t>
      </w:r>
    </w:p>
    <w:p w:rsidR="00B66DB3" w:rsidRPr="00B66DB3" w:rsidRDefault="00B66DB3" w:rsidP="00B66DB3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B66DB3">
        <w:rPr>
          <w:rFonts w:ascii="Fira Code Retina" w:hAnsi="Fira Code Retina"/>
          <w:sz w:val="24"/>
        </w:rPr>
        <w:t>Code:</w:t>
      </w:r>
    </w:p>
    <w:p w:rsidR="00B66DB3" w:rsidRPr="00B66DB3" w:rsidRDefault="00B66DB3" w:rsidP="00B66DB3">
      <w:pPr>
        <w:rPr>
          <w:rFonts w:ascii="Fira Code Light" w:hAnsi="Fira Code Light"/>
        </w:rPr>
      </w:pPr>
      <w:r w:rsidRPr="00B66DB3">
        <w:rPr>
          <w:rFonts w:ascii="Fira Code Light" w:hAnsi="Fira Code Light"/>
        </w:rPr>
        <w:t>Public Class Form1</w:t>
      </w:r>
    </w:p>
    <w:p w:rsidR="00B66DB3" w:rsidRPr="00B66DB3" w:rsidRDefault="00B66DB3" w:rsidP="00B66DB3">
      <w:pPr>
        <w:rPr>
          <w:rFonts w:ascii="Fira Code Light" w:hAnsi="Fira Code Light"/>
        </w:rPr>
      </w:pPr>
      <w:r w:rsidRPr="00B66DB3">
        <w:rPr>
          <w:rFonts w:ascii="Fira Code Light" w:hAnsi="Fira Code Light"/>
        </w:rPr>
        <w:t xml:space="preserve">    Private Sub Button1_</w:t>
      </w:r>
      <w:proofErr w:type="gramStart"/>
      <w:r w:rsidRPr="00B66DB3">
        <w:rPr>
          <w:rFonts w:ascii="Fira Code Light" w:hAnsi="Fira Code Light"/>
        </w:rPr>
        <w:t>Click(</w:t>
      </w:r>
      <w:proofErr w:type="spellStart"/>
      <w:proofErr w:type="gramEnd"/>
      <w:r w:rsidRPr="00B66DB3">
        <w:rPr>
          <w:rFonts w:ascii="Fira Code Light" w:hAnsi="Fira Code Light"/>
        </w:rPr>
        <w:t>ByVal</w:t>
      </w:r>
      <w:proofErr w:type="spellEnd"/>
      <w:r w:rsidRPr="00B66DB3">
        <w:rPr>
          <w:rFonts w:ascii="Fira Code Light" w:hAnsi="Fira Code Light"/>
        </w:rPr>
        <w:t xml:space="preserve"> sender As </w:t>
      </w:r>
      <w:proofErr w:type="spellStart"/>
      <w:r w:rsidRPr="00B66DB3">
        <w:rPr>
          <w:rFonts w:ascii="Fira Code Light" w:hAnsi="Fira Code Light"/>
        </w:rPr>
        <w:t>System.Object</w:t>
      </w:r>
      <w:proofErr w:type="spellEnd"/>
      <w:r w:rsidRPr="00B66DB3">
        <w:rPr>
          <w:rFonts w:ascii="Fira Code Light" w:hAnsi="Fira Code Light"/>
        </w:rPr>
        <w:t xml:space="preserve">, </w:t>
      </w:r>
      <w:proofErr w:type="spellStart"/>
      <w:r w:rsidRPr="00B66DB3">
        <w:rPr>
          <w:rFonts w:ascii="Fira Code Light" w:hAnsi="Fira Code Light"/>
        </w:rPr>
        <w:t>ByVal</w:t>
      </w:r>
      <w:proofErr w:type="spellEnd"/>
      <w:r w:rsidRPr="00B66DB3">
        <w:rPr>
          <w:rFonts w:ascii="Fira Code Light" w:hAnsi="Fira Code Light"/>
        </w:rPr>
        <w:t xml:space="preserve"> e As </w:t>
      </w:r>
      <w:proofErr w:type="spellStart"/>
      <w:r w:rsidRPr="00B66DB3">
        <w:rPr>
          <w:rFonts w:ascii="Fira Code Light" w:hAnsi="Fira Code Light"/>
        </w:rPr>
        <w:t>System.EventArgs</w:t>
      </w:r>
      <w:proofErr w:type="spellEnd"/>
      <w:r w:rsidRPr="00B66DB3">
        <w:rPr>
          <w:rFonts w:ascii="Fira Code Light" w:hAnsi="Fira Code Light"/>
        </w:rPr>
        <w:t>) Handles Button1.Click</w:t>
      </w:r>
    </w:p>
    <w:p w:rsidR="00B66DB3" w:rsidRPr="00B66DB3" w:rsidRDefault="00B66DB3" w:rsidP="00B66DB3">
      <w:pPr>
        <w:rPr>
          <w:rFonts w:ascii="Fira Code Light" w:hAnsi="Fira Code Light"/>
        </w:rPr>
      </w:pPr>
      <w:r w:rsidRPr="00B66DB3">
        <w:rPr>
          <w:rFonts w:ascii="Fira Code Light" w:hAnsi="Fira Code Light"/>
        </w:rPr>
        <w:t xml:space="preserve">        Label1.Text = ListBox1.SelectedItem</w:t>
      </w:r>
    </w:p>
    <w:p w:rsidR="00B66DB3" w:rsidRPr="00B66DB3" w:rsidRDefault="00B66DB3" w:rsidP="00B66DB3">
      <w:pPr>
        <w:rPr>
          <w:rFonts w:ascii="Fira Code Light" w:hAnsi="Fira Code Light"/>
        </w:rPr>
      </w:pPr>
      <w:r w:rsidRPr="00B66DB3">
        <w:rPr>
          <w:rFonts w:ascii="Fira Code Light" w:hAnsi="Fira Code Light"/>
        </w:rPr>
        <w:t xml:space="preserve">    End Sub</w:t>
      </w:r>
    </w:p>
    <w:p w:rsidR="00F90C19" w:rsidRDefault="00B66DB3" w:rsidP="00B66DB3">
      <w:pPr>
        <w:rPr>
          <w:rFonts w:ascii="Fira Code Light" w:hAnsi="Fira Code Light"/>
        </w:rPr>
      </w:pPr>
      <w:r w:rsidRPr="00B66DB3">
        <w:rPr>
          <w:rFonts w:ascii="Fira Code Light" w:hAnsi="Fira Code Light"/>
        </w:rPr>
        <w:t>End Class</w:t>
      </w:r>
    </w:p>
    <w:p w:rsidR="00B66DB3" w:rsidRDefault="00B66DB3" w:rsidP="00B66DB3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B66DB3">
        <w:rPr>
          <w:rFonts w:ascii="Fira Code Retina" w:hAnsi="Fira Code Retina"/>
          <w:sz w:val="24"/>
        </w:rPr>
        <w:t>Output:</w:t>
      </w:r>
    </w:p>
    <w:p w:rsidR="00B66DB3" w:rsidRDefault="00B66DB3" w:rsidP="00B66DB3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038475" cy="22977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80" cy="230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B3" w:rsidRDefault="00B66DB3" w:rsidP="00B66DB3">
      <w:pPr>
        <w:rPr>
          <w:rFonts w:ascii="Fira Code Retina" w:hAnsi="Fira Code Retina"/>
          <w:sz w:val="24"/>
        </w:rPr>
      </w:pPr>
    </w:p>
    <w:p w:rsidR="00B66DB3" w:rsidRDefault="00B66DB3" w:rsidP="00B66DB3">
      <w:pPr>
        <w:rPr>
          <w:rFonts w:ascii="Fira Code Retina" w:hAnsi="Fira Code Retina"/>
          <w:sz w:val="24"/>
        </w:rPr>
      </w:pPr>
    </w:p>
    <w:p w:rsidR="00B66DB3" w:rsidRPr="00B66DB3" w:rsidRDefault="00B66DB3" w:rsidP="00B66DB3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038475" cy="24384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DB3" w:rsidRPr="00B66DB3" w:rsidSect="008E713B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449" w:rsidRDefault="00350449" w:rsidP="008E713B">
      <w:pPr>
        <w:spacing w:after="0" w:line="240" w:lineRule="auto"/>
      </w:pPr>
      <w:r>
        <w:separator/>
      </w:r>
    </w:p>
  </w:endnote>
  <w:endnote w:type="continuationSeparator" w:id="0">
    <w:p w:rsidR="00350449" w:rsidRDefault="00350449" w:rsidP="008E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Default="001C64D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12/30/2023 7:50 PM</w:t>
    </w:r>
    <w:r w:rsidR="008E713B">
      <w:rPr>
        <w:rFonts w:asciiTheme="majorHAnsi" w:hAnsiTheme="majorHAnsi"/>
      </w:rPr>
      <w:ptab w:relativeTo="margin" w:alignment="right" w:leader="none"/>
    </w:r>
    <w:r w:rsidR="008E713B">
      <w:rPr>
        <w:rFonts w:asciiTheme="majorHAnsi" w:hAnsiTheme="majorHAnsi"/>
      </w:rPr>
      <w:t>VB.NET</w:t>
    </w:r>
  </w:p>
  <w:p w:rsidR="008E713B" w:rsidRDefault="008E7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449" w:rsidRDefault="00350449" w:rsidP="008E713B">
      <w:pPr>
        <w:spacing w:after="0" w:line="240" w:lineRule="auto"/>
      </w:pPr>
      <w:r>
        <w:separator/>
      </w:r>
    </w:p>
  </w:footnote>
  <w:footnote w:type="continuationSeparator" w:id="0">
    <w:p w:rsidR="00350449" w:rsidRDefault="00350449" w:rsidP="008E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Pr="008E713B" w:rsidRDefault="001C64D2" w:rsidP="008E713B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>
      <w:rPr>
        <w:rFonts w:ascii="Fira Code SemiBold" w:hAnsi="Fira Code SemiBold"/>
        <w:b/>
        <w:i/>
        <w:sz w:val="52"/>
        <w:u w:val="single"/>
      </w:rPr>
      <w:t>Assignment-14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C3AF5"/>
    <w:multiLevelType w:val="hybridMultilevel"/>
    <w:tmpl w:val="8FD69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4A2"/>
    <w:rsid w:val="000747D8"/>
    <w:rsid w:val="000C5B73"/>
    <w:rsid w:val="001C64D2"/>
    <w:rsid w:val="002F1F70"/>
    <w:rsid w:val="00350449"/>
    <w:rsid w:val="005A54A2"/>
    <w:rsid w:val="008E713B"/>
    <w:rsid w:val="00B4143F"/>
    <w:rsid w:val="00B66DB3"/>
    <w:rsid w:val="00BC1330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13B"/>
  </w:style>
  <w:style w:type="paragraph" w:styleId="Footer">
    <w:name w:val="footer"/>
    <w:basedOn w:val="Normal"/>
    <w:link w:val="FooterChar"/>
    <w:uiPriority w:val="99"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3B"/>
  </w:style>
  <w:style w:type="paragraph" w:styleId="BalloonText">
    <w:name w:val="Balloon Text"/>
    <w:basedOn w:val="Normal"/>
    <w:link w:val="BalloonTextChar"/>
    <w:uiPriority w:val="99"/>
    <w:semiHidden/>
    <w:unhideWhenUsed/>
    <w:rsid w:val="008E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bca%20assingments\sem-4\vb\VB.N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VB.NET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2023-12-30T14:16:00Z</dcterms:created>
  <dcterms:modified xsi:type="dcterms:W3CDTF">2023-12-30T14:20:00Z</dcterms:modified>
</cp:coreProperties>
</file>