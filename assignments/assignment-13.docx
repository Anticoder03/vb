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39A" w:rsidRDefault="0020639A" w:rsidP="0020639A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Q. W.A.P. to demonstrate check box control.</w:t>
      </w:r>
    </w:p>
    <w:p w:rsidR="0020639A" w:rsidRPr="0020639A" w:rsidRDefault="0020639A" w:rsidP="0020639A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20639A">
        <w:rPr>
          <w:rFonts w:ascii="Fira Code Retina" w:hAnsi="Fira Code Retina"/>
          <w:sz w:val="24"/>
        </w:rPr>
        <w:t>Code: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>Public Class Form1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 xml:space="preserve">    Private Sub Button1_</w:t>
      </w:r>
      <w:proofErr w:type="gramStart"/>
      <w:r w:rsidRPr="0020639A">
        <w:rPr>
          <w:rFonts w:ascii="Fira Code Light" w:hAnsi="Fira Code Light"/>
        </w:rPr>
        <w:t>Click(</w:t>
      </w:r>
      <w:proofErr w:type="spellStart"/>
      <w:proofErr w:type="gramEnd"/>
      <w:r w:rsidRPr="0020639A">
        <w:rPr>
          <w:rFonts w:ascii="Fira Code Light" w:hAnsi="Fira Code Light"/>
        </w:rPr>
        <w:t>ByVal</w:t>
      </w:r>
      <w:proofErr w:type="spellEnd"/>
      <w:r w:rsidRPr="0020639A">
        <w:rPr>
          <w:rFonts w:ascii="Fira Code Light" w:hAnsi="Fira Code Light"/>
        </w:rPr>
        <w:t xml:space="preserve"> sender As </w:t>
      </w:r>
      <w:proofErr w:type="spellStart"/>
      <w:r w:rsidRPr="0020639A">
        <w:rPr>
          <w:rFonts w:ascii="Fira Code Light" w:hAnsi="Fira Code Light"/>
        </w:rPr>
        <w:t>System.Object</w:t>
      </w:r>
      <w:proofErr w:type="spellEnd"/>
      <w:r w:rsidRPr="0020639A">
        <w:rPr>
          <w:rFonts w:ascii="Fira Code Light" w:hAnsi="Fira Code Light"/>
        </w:rPr>
        <w:t xml:space="preserve">, </w:t>
      </w:r>
      <w:proofErr w:type="spellStart"/>
      <w:r w:rsidRPr="0020639A">
        <w:rPr>
          <w:rFonts w:ascii="Fira Code Light" w:hAnsi="Fira Code Light"/>
        </w:rPr>
        <w:t>ByVal</w:t>
      </w:r>
      <w:proofErr w:type="spellEnd"/>
      <w:r w:rsidRPr="0020639A">
        <w:rPr>
          <w:rFonts w:ascii="Fira Code Light" w:hAnsi="Fira Code Light"/>
        </w:rPr>
        <w:t xml:space="preserve"> e As </w:t>
      </w:r>
      <w:proofErr w:type="spellStart"/>
      <w:r w:rsidRPr="0020639A">
        <w:rPr>
          <w:rFonts w:ascii="Fira Code Light" w:hAnsi="Fira Code Light"/>
        </w:rPr>
        <w:t>System.EventArgs</w:t>
      </w:r>
      <w:proofErr w:type="spellEnd"/>
      <w:r w:rsidRPr="0020639A">
        <w:rPr>
          <w:rFonts w:ascii="Fira Code Light" w:hAnsi="Fira Code Light"/>
        </w:rPr>
        <w:t>) Handles Button1.Click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 xml:space="preserve">        If CheckBox1.Checked Then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 xml:space="preserve">            Label1.Text = "Chess</w:t>
      </w:r>
      <w:proofErr w:type="gramStart"/>
      <w:r w:rsidRPr="0020639A">
        <w:rPr>
          <w:rFonts w:ascii="Fira Code Light" w:hAnsi="Fira Code Light"/>
        </w:rPr>
        <w:t>,  "</w:t>
      </w:r>
      <w:proofErr w:type="gramEnd"/>
      <w:r w:rsidRPr="0020639A">
        <w:rPr>
          <w:rFonts w:ascii="Fira Code Light" w:hAnsi="Fira Code Light"/>
        </w:rPr>
        <w:t xml:space="preserve"> &amp; TextBox1.Text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 xml:space="preserve">        </w:t>
      </w:r>
      <w:proofErr w:type="spellStart"/>
      <w:r w:rsidRPr="0020639A">
        <w:rPr>
          <w:rFonts w:ascii="Fira Code Light" w:hAnsi="Fira Code Light"/>
        </w:rPr>
        <w:t>ElseIf</w:t>
      </w:r>
      <w:proofErr w:type="spellEnd"/>
      <w:r w:rsidRPr="0020639A">
        <w:rPr>
          <w:rFonts w:ascii="Fira Code Light" w:hAnsi="Fira Code Light"/>
        </w:rPr>
        <w:t xml:space="preserve"> CheckBox2.Checked Then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 xml:space="preserve">            Label1.Text = "Watch Anime</w:t>
      </w:r>
      <w:proofErr w:type="gramStart"/>
      <w:r w:rsidRPr="0020639A">
        <w:rPr>
          <w:rFonts w:ascii="Fira Code Light" w:hAnsi="Fira Code Light"/>
        </w:rPr>
        <w:t>,  "</w:t>
      </w:r>
      <w:proofErr w:type="gramEnd"/>
      <w:r w:rsidRPr="0020639A">
        <w:rPr>
          <w:rFonts w:ascii="Fira Code Light" w:hAnsi="Fira Code Light"/>
        </w:rPr>
        <w:t xml:space="preserve"> &amp; TextBox1.Text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 xml:space="preserve">        </w:t>
      </w:r>
      <w:proofErr w:type="spellStart"/>
      <w:r w:rsidRPr="0020639A">
        <w:rPr>
          <w:rFonts w:ascii="Fira Code Light" w:hAnsi="Fira Code Light"/>
        </w:rPr>
        <w:t>ElseIf</w:t>
      </w:r>
      <w:proofErr w:type="spellEnd"/>
      <w:r w:rsidRPr="0020639A">
        <w:rPr>
          <w:rFonts w:ascii="Fira Code Light" w:hAnsi="Fira Code Light"/>
        </w:rPr>
        <w:t xml:space="preserve"> CheckBox3.Checked Then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 xml:space="preserve">            Label1.Text = "Reading</w:t>
      </w:r>
      <w:proofErr w:type="gramStart"/>
      <w:r w:rsidRPr="0020639A">
        <w:rPr>
          <w:rFonts w:ascii="Fira Code Light" w:hAnsi="Fira Code Light"/>
        </w:rPr>
        <w:t>,  "</w:t>
      </w:r>
      <w:proofErr w:type="gramEnd"/>
      <w:r w:rsidRPr="0020639A">
        <w:rPr>
          <w:rFonts w:ascii="Fira Code Light" w:hAnsi="Fira Code Light"/>
        </w:rPr>
        <w:t xml:space="preserve"> &amp; TextBox1.Text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 xml:space="preserve">        </w:t>
      </w:r>
      <w:proofErr w:type="spellStart"/>
      <w:r w:rsidRPr="0020639A">
        <w:rPr>
          <w:rFonts w:ascii="Fira Code Light" w:hAnsi="Fira Code Light"/>
        </w:rPr>
        <w:t>ElseIf</w:t>
      </w:r>
      <w:proofErr w:type="spellEnd"/>
      <w:r w:rsidRPr="0020639A">
        <w:rPr>
          <w:rFonts w:ascii="Fira Code Light" w:hAnsi="Fira Code Light"/>
        </w:rPr>
        <w:t xml:space="preserve"> CheckBox4.Checked Then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 xml:space="preserve">            Label1.Text = "Coding</w:t>
      </w:r>
      <w:proofErr w:type="gramStart"/>
      <w:r w:rsidRPr="0020639A">
        <w:rPr>
          <w:rFonts w:ascii="Fira Code Light" w:hAnsi="Fira Code Light"/>
        </w:rPr>
        <w:t>,  "</w:t>
      </w:r>
      <w:proofErr w:type="gramEnd"/>
      <w:r w:rsidRPr="0020639A">
        <w:rPr>
          <w:rFonts w:ascii="Fira Code Light" w:hAnsi="Fira Code Light"/>
        </w:rPr>
        <w:t xml:space="preserve"> &amp; TextBox1.Text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 xml:space="preserve">        End If</w:t>
      </w:r>
    </w:p>
    <w:p w:rsidR="0020639A" w:rsidRPr="0020639A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 xml:space="preserve">    End Sub</w:t>
      </w:r>
    </w:p>
    <w:p w:rsidR="00F90C19" w:rsidRDefault="0020639A" w:rsidP="0020639A">
      <w:pPr>
        <w:rPr>
          <w:rFonts w:ascii="Fira Code Light" w:hAnsi="Fira Code Light"/>
        </w:rPr>
      </w:pPr>
      <w:r w:rsidRPr="0020639A">
        <w:rPr>
          <w:rFonts w:ascii="Fira Code Light" w:hAnsi="Fira Code Light"/>
        </w:rPr>
        <w:t>End Class</w:t>
      </w:r>
    </w:p>
    <w:p w:rsidR="0020639A" w:rsidRPr="0020639A" w:rsidRDefault="0020639A" w:rsidP="0020639A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20639A">
        <w:rPr>
          <w:rFonts w:ascii="Fira Code Retina" w:hAnsi="Fira Code Retina"/>
          <w:sz w:val="24"/>
        </w:rPr>
        <w:t>Output:</w:t>
      </w:r>
    </w:p>
    <w:p w:rsidR="0020639A" w:rsidRPr="0020639A" w:rsidRDefault="0020639A" w:rsidP="0020639A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590925" cy="3219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39A" w:rsidRPr="0020639A" w:rsidSect="008E713B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6CE" w:rsidRDefault="005F56CE" w:rsidP="008E713B">
      <w:pPr>
        <w:spacing w:after="0" w:line="240" w:lineRule="auto"/>
      </w:pPr>
      <w:r>
        <w:separator/>
      </w:r>
    </w:p>
  </w:endnote>
  <w:endnote w:type="continuationSeparator" w:id="0">
    <w:p w:rsidR="005F56CE" w:rsidRDefault="005F56CE" w:rsidP="008E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Default="002063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12/30/2023 7:43 PM</w:t>
    </w:r>
    <w:r w:rsidR="008E713B">
      <w:rPr>
        <w:rFonts w:asciiTheme="majorHAnsi" w:hAnsiTheme="majorHAnsi"/>
      </w:rPr>
      <w:ptab w:relativeTo="margin" w:alignment="right" w:leader="none"/>
    </w:r>
    <w:r w:rsidR="008E713B">
      <w:rPr>
        <w:rFonts w:asciiTheme="majorHAnsi" w:hAnsiTheme="majorHAnsi"/>
      </w:rPr>
      <w:t>VB.NET</w:t>
    </w:r>
  </w:p>
  <w:p w:rsidR="008E713B" w:rsidRDefault="008E7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6CE" w:rsidRDefault="005F56CE" w:rsidP="008E713B">
      <w:pPr>
        <w:spacing w:after="0" w:line="240" w:lineRule="auto"/>
      </w:pPr>
      <w:r>
        <w:separator/>
      </w:r>
    </w:p>
  </w:footnote>
  <w:footnote w:type="continuationSeparator" w:id="0">
    <w:p w:rsidR="005F56CE" w:rsidRDefault="005F56CE" w:rsidP="008E7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Pr="008E713B" w:rsidRDefault="0020639A" w:rsidP="008E713B">
    <w:pPr>
      <w:pStyle w:val="Header"/>
      <w:jc w:val="center"/>
      <w:rPr>
        <w:rFonts w:ascii="Fira Code SemiBold" w:hAnsi="Fira Code SemiBold"/>
        <w:b/>
        <w:i/>
        <w:sz w:val="52"/>
        <w:u w:val="single"/>
      </w:rPr>
    </w:pPr>
    <w:r>
      <w:rPr>
        <w:rFonts w:ascii="Fira Code SemiBold" w:hAnsi="Fira Code SemiBold"/>
        <w:b/>
        <w:i/>
        <w:sz w:val="52"/>
        <w:u w:val="single"/>
      </w:rPr>
      <w:t>Assignment-13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3655D"/>
    <w:multiLevelType w:val="hybridMultilevel"/>
    <w:tmpl w:val="B3F07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56CE"/>
    <w:rsid w:val="000747D8"/>
    <w:rsid w:val="0020639A"/>
    <w:rsid w:val="002F1F70"/>
    <w:rsid w:val="005F56CE"/>
    <w:rsid w:val="008E713B"/>
    <w:rsid w:val="00B4143F"/>
    <w:rsid w:val="00BC1330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13B"/>
  </w:style>
  <w:style w:type="paragraph" w:styleId="Footer">
    <w:name w:val="footer"/>
    <w:basedOn w:val="Normal"/>
    <w:link w:val="FooterChar"/>
    <w:uiPriority w:val="99"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3B"/>
  </w:style>
  <w:style w:type="paragraph" w:styleId="BalloonText">
    <w:name w:val="Balloon Text"/>
    <w:basedOn w:val="Normal"/>
    <w:link w:val="BalloonTextChar"/>
    <w:uiPriority w:val="99"/>
    <w:semiHidden/>
    <w:unhideWhenUsed/>
    <w:rsid w:val="008E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63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\Desktop\bca%20assingments\sem-4\vb\VB.N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VB.NET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2023-12-30T14:12:00Z</dcterms:created>
  <dcterms:modified xsi:type="dcterms:W3CDTF">2023-12-30T14:15:00Z</dcterms:modified>
</cp:coreProperties>
</file>